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0396" w14:textId="61CAEE30" w:rsidR="00407B3F" w:rsidRDefault="00407B3F" w:rsidP="00BB6070"/>
    <w:tbl>
      <w:tblPr>
        <w:tblW w:w="97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7"/>
        <w:gridCol w:w="20"/>
        <w:gridCol w:w="2348"/>
        <w:gridCol w:w="142"/>
        <w:gridCol w:w="4578"/>
        <w:gridCol w:w="389"/>
      </w:tblGrid>
      <w:tr w:rsidR="00FB09E3" w14:paraId="0EBC3379" w14:textId="77777777" w:rsidTr="000E3DA1">
        <w:trPr>
          <w:gridAfter w:val="2"/>
          <w:wAfter w:w="4967" w:type="dxa"/>
          <w:trHeight w:val="315"/>
        </w:trPr>
        <w:tc>
          <w:tcPr>
            <w:tcW w:w="2267" w:type="dxa"/>
            <w:tcBorders>
              <w:bottom w:val="single" w:sz="4" w:space="0" w:color="auto"/>
            </w:tcBorders>
          </w:tcPr>
          <w:p w14:paraId="53C89178" w14:textId="7581E7D0" w:rsidR="00FB09E3" w:rsidRDefault="00FB09E3" w:rsidP="00230261">
            <w:r>
              <w:t>(+91) 8830768939</w:t>
            </w:r>
          </w:p>
        </w:tc>
        <w:tc>
          <w:tcPr>
            <w:tcW w:w="2510" w:type="dxa"/>
            <w:gridSpan w:val="3"/>
            <w:tcBorders>
              <w:bottom w:val="single" w:sz="4" w:space="0" w:color="auto"/>
            </w:tcBorders>
          </w:tcPr>
          <w:p w14:paraId="50818BB9" w14:textId="11728783" w:rsidR="00FB09E3" w:rsidRDefault="00FB09E3" w:rsidP="00035A69">
            <w:pPr>
              <w:jc w:val="center"/>
            </w:pPr>
            <w:r>
              <w:t>Thane, Maharashtra,</w:t>
            </w:r>
            <w:r w:rsidR="000B2986">
              <w:t xml:space="preserve"> </w:t>
            </w:r>
            <w:r>
              <w:t>India</w:t>
            </w:r>
          </w:p>
        </w:tc>
      </w:tr>
      <w:tr w:rsidR="00657425" w14:paraId="18D2C614" w14:textId="77777777" w:rsidTr="000E3DA1">
        <w:trPr>
          <w:gridAfter w:val="1"/>
          <w:wAfter w:w="389" w:type="dxa"/>
          <w:trHeight w:val="107"/>
        </w:trPr>
        <w:tc>
          <w:tcPr>
            <w:tcW w:w="9355" w:type="dxa"/>
            <w:gridSpan w:val="5"/>
            <w:tcBorders>
              <w:top w:val="single" w:sz="4" w:space="0" w:color="auto"/>
            </w:tcBorders>
          </w:tcPr>
          <w:p w14:paraId="650F58E9" w14:textId="41209489" w:rsidR="00657425" w:rsidRPr="00B10F35" w:rsidRDefault="000B63D3" w:rsidP="00BB60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A490F8" wp14:editId="5BAA9CF2">
                      <wp:simplePos x="0" y="0"/>
                      <wp:positionH relativeFrom="column">
                        <wp:posOffset>4876347</wp:posOffset>
                      </wp:positionH>
                      <wp:positionV relativeFrom="paragraph">
                        <wp:posOffset>-284571</wp:posOffset>
                      </wp:positionV>
                      <wp:extent cx="1055914" cy="239304"/>
                      <wp:effectExtent l="0" t="0" r="0" b="8890"/>
                      <wp:wrapNone/>
                      <wp:docPr id="13630549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5914" cy="239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1C4BC" w14:textId="0A3E380D" w:rsidR="00467A3C" w:rsidRPr="00250740" w:rsidRDefault="00000000">
                                  <w:pPr>
                                    <w:rPr>
                                      <w:lang w:val="en-IN"/>
                                    </w:rPr>
                                  </w:pPr>
                                  <w:hyperlink r:id="rId10" w:history="1">
                                    <w:r w:rsidR="00250740" w:rsidRPr="00586E4F">
                                      <w:rPr>
                                        <w:rStyle w:val="Hyperlink"/>
                                        <w:lang w:val="en-IN"/>
                                      </w:rPr>
                                      <w:t>Linkedin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A490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3.95pt;margin-top:-22.4pt;width:83.15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" filled="f" stroked="f">
                      <v:textbox>
                        <w:txbxContent>
                          <w:p w14:paraId="5FD1C4BC" w14:textId="0A3E380D" w:rsidR="00467A3C" w:rsidRPr="00250740" w:rsidRDefault="00000000">
                            <w:pPr>
                              <w:rPr>
                                <w:lang w:val="en-IN"/>
                              </w:rPr>
                            </w:pPr>
                            <w:hyperlink r:id="rId11" w:history="1">
                              <w:r w:rsidR="00250740" w:rsidRPr="00586E4F">
                                <w:rPr>
                                  <w:rStyle w:val="Hyperlink"/>
                                  <w:lang w:val="en-IN"/>
                                </w:rPr>
                                <w:t>Linkedin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4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ADB6EB" wp14:editId="2D6F2585">
                      <wp:simplePos x="0" y="0"/>
                      <wp:positionH relativeFrom="column">
                        <wp:posOffset>3124109</wp:posOffset>
                      </wp:positionH>
                      <wp:positionV relativeFrom="paragraph">
                        <wp:posOffset>-284389</wp:posOffset>
                      </wp:positionV>
                      <wp:extent cx="1687285" cy="250372"/>
                      <wp:effectExtent l="0" t="0" r="0" b="0"/>
                      <wp:wrapNone/>
                      <wp:docPr id="1451638524" name="Text Box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728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C6B66C" w14:textId="01BFA027" w:rsidR="003B4487" w:rsidRPr="003B4487" w:rsidRDefault="00000000">
                                  <w:pPr>
                                    <w:rPr>
                                      <w:lang w:val="en-IN"/>
                                    </w:rPr>
                                  </w:pPr>
                                  <w:hyperlink r:id="rId12" w:history="1">
                                    <w:r w:rsidR="003B4487" w:rsidRPr="007479C7">
                                      <w:rPr>
                                        <w:rStyle w:val="Hyperlink"/>
                                        <w:lang w:val="en-IN"/>
                                      </w:rPr>
                                      <w:t>Kshitijkulal095@gmail.com</w:t>
                                    </w:r>
                                  </w:hyperlink>
                                  <w:r w:rsidR="003B4487"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DB6EB" id="Text Box 1" o:spid="_x0000_s1027" type="#_x0000_t202" alt="&quot;&quot;" style="position:absolute;margin-left:246pt;margin-top:-22.4pt;width:132.85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" filled="f" stroked="f">
                      <v:textbox>
                        <w:txbxContent>
                          <w:p w14:paraId="0CC6B66C" w14:textId="01BFA027" w:rsidR="003B4487" w:rsidRPr="003B4487" w:rsidRDefault="00000000">
                            <w:pPr>
                              <w:rPr>
                                <w:lang w:val="en-IN"/>
                              </w:rPr>
                            </w:pPr>
                            <w:hyperlink r:id="rId13" w:history="1">
                              <w:r w:rsidR="003B4487" w:rsidRPr="007479C7">
                                <w:rPr>
                                  <w:rStyle w:val="Hyperlink"/>
                                  <w:lang w:val="en-IN"/>
                                </w:rPr>
                                <w:t>Kshitijkulal095@gmail.com</w:t>
                              </w:r>
                            </w:hyperlink>
                            <w:r w:rsidR="003B4487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487">
              <w:t xml:space="preserve"> </w:t>
            </w:r>
          </w:p>
        </w:tc>
      </w:tr>
      <w:tr w:rsidR="00657425" w14:paraId="45E7E3FA" w14:textId="77777777" w:rsidTr="000E3DA1">
        <w:trPr>
          <w:gridAfter w:val="1"/>
          <w:wAfter w:w="389" w:type="dxa"/>
          <w:trHeight w:val="1755"/>
        </w:trPr>
        <w:tc>
          <w:tcPr>
            <w:tcW w:w="9355" w:type="dxa"/>
            <w:gridSpan w:val="5"/>
            <w:vAlign w:val="center"/>
          </w:tcPr>
          <w:p w14:paraId="6905A22A" w14:textId="70AE252F" w:rsidR="00657425" w:rsidRDefault="00AD0F13" w:rsidP="00EA2C19">
            <w:pPr>
              <w:pStyle w:val="Name"/>
            </w:pPr>
            <w:r>
              <w:t>Kshitij Shankar Kulal</w:t>
            </w:r>
          </w:p>
          <w:p w14:paraId="182B083E" w14:textId="09F95A8A" w:rsidR="00657425" w:rsidRPr="00B10F35" w:rsidRDefault="00AD0F13" w:rsidP="005718A0">
            <w:pPr>
              <w:pStyle w:val="Professionaltitle"/>
            </w:pPr>
            <w:r>
              <w:t>Computer Science Student</w:t>
            </w:r>
          </w:p>
        </w:tc>
      </w:tr>
      <w:tr w:rsidR="00EA2C19" w14:paraId="6648F7D3" w14:textId="77777777" w:rsidTr="000E3DA1">
        <w:trPr>
          <w:gridAfter w:val="1"/>
          <w:wAfter w:w="389" w:type="dxa"/>
          <w:trHeight w:val="80"/>
        </w:trPr>
        <w:tc>
          <w:tcPr>
            <w:tcW w:w="9355" w:type="dxa"/>
            <w:gridSpan w:val="5"/>
            <w:tcBorders>
              <w:bottom w:val="single" w:sz="4" w:space="0" w:color="auto"/>
            </w:tcBorders>
          </w:tcPr>
          <w:p w14:paraId="6C21C329" w14:textId="77777777" w:rsidR="00EA2C19" w:rsidRPr="00B10F35" w:rsidRDefault="00EA2C19" w:rsidP="00BB6070"/>
        </w:tc>
      </w:tr>
      <w:tr w:rsidR="00EA2C19" w14:paraId="0D401D7B" w14:textId="77777777" w:rsidTr="000E3DA1">
        <w:trPr>
          <w:gridAfter w:val="1"/>
          <w:wAfter w:w="389" w:type="dxa"/>
          <w:trHeight w:val="305"/>
        </w:trPr>
        <w:tc>
          <w:tcPr>
            <w:tcW w:w="9355" w:type="dxa"/>
            <w:gridSpan w:val="5"/>
            <w:tcBorders>
              <w:top w:val="single" w:sz="4" w:space="0" w:color="auto"/>
            </w:tcBorders>
          </w:tcPr>
          <w:p w14:paraId="18584447" w14:textId="77777777" w:rsidR="00EA2C19" w:rsidRPr="00B10F35" w:rsidRDefault="00EA2C19" w:rsidP="00BB6070"/>
        </w:tc>
      </w:tr>
      <w:tr w:rsidR="00EA2C19" w14:paraId="03F2B3C6" w14:textId="77777777" w:rsidTr="000E3DA1">
        <w:trPr>
          <w:trHeight w:val="810"/>
        </w:trPr>
        <w:tc>
          <w:tcPr>
            <w:tcW w:w="2267" w:type="dxa"/>
          </w:tcPr>
          <w:p w14:paraId="6FB7A84F" w14:textId="77777777" w:rsidR="00EA2C19" w:rsidRPr="00B10F35" w:rsidRDefault="00000000" w:rsidP="005718A0">
            <w:pPr>
              <w:pStyle w:val="Heading1"/>
            </w:pPr>
            <w:sdt>
              <w:sdtPr>
                <w:id w:val="-579206713"/>
                <w:placeholder>
                  <w:docPart w:val="AF64BF2B93B3410EB90DF174625D54EA"/>
                </w:placeholder>
                <w:temporary/>
                <w:showingPlcHdr/>
                <w15:appearance w15:val="hidden"/>
              </w:sdtPr>
              <w:sdtContent>
                <w:r w:rsidR="005718A0">
                  <w:t>Objective</w:t>
                </w:r>
              </w:sdtContent>
            </w:sdt>
          </w:p>
        </w:tc>
        <w:tc>
          <w:tcPr>
            <w:tcW w:w="20" w:type="dxa"/>
          </w:tcPr>
          <w:p w14:paraId="73C0DA7A" w14:textId="77777777" w:rsidR="00EA2C19" w:rsidRPr="00B10F35" w:rsidRDefault="00EA2C19" w:rsidP="00EA2C19"/>
        </w:tc>
        <w:tc>
          <w:tcPr>
            <w:tcW w:w="7457" w:type="dxa"/>
            <w:gridSpan w:val="4"/>
          </w:tcPr>
          <w:p w14:paraId="488A7D38" w14:textId="14FAFEDB" w:rsidR="00EA2C19" w:rsidRPr="00B10F35" w:rsidRDefault="00AD0F13" w:rsidP="005718A0">
            <w:r w:rsidRPr="006A43E4">
              <w:t>To participate in an international exchange program to enhance my skills in computer science, gain exposure to global advancements in technology, and immerse myself in diverse cultures to broaden my perspective</w:t>
            </w:r>
            <w:r>
              <w:t>.</w:t>
            </w:r>
          </w:p>
        </w:tc>
      </w:tr>
      <w:tr w:rsidR="00EA2C19" w14:paraId="39A00B10" w14:textId="77777777" w:rsidTr="000E3DA1">
        <w:trPr>
          <w:trHeight w:val="288"/>
        </w:trPr>
        <w:tc>
          <w:tcPr>
            <w:tcW w:w="2267" w:type="dxa"/>
          </w:tcPr>
          <w:p w14:paraId="10E77206" w14:textId="77777777" w:rsidR="00EA2C19" w:rsidRDefault="00EA2C19" w:rsidP="00EA2C19"/>
        </w:tc>
        <w:tc>
          <w:tcPr>
            <w:tcW w:w="20" w:type="dxa"/>
          </w:tcPr>
          <w:p w14:paraId="1A0E0169" w14:textId="77777777" w:rsidR="00EA2C19" w:rsidRPr="00B10F35" w:rsidRDefault="00EA2C19" w:rsidP="00EA2C19"/>
        </w:tc>
        <w:tc>
          <w:tcPr>
            <w:tcW w:w="7457" w:type="dxa"/>
            <w:gridSpan w:val="4"/>
            <w:tcBorders>
              <w:bottom w:val="single" w:sz="4" w:space="0" w:color="auto"/>
            </w:tcBorders>
          </w:tcPr>
          <w:p w14:paraId="2658D996" w14:textId="77777777" w:rsidR="00EA2C19" w:rsidRDefault="00EA2C19" w:rsidP="00EA2C19"/>
        </w:tc>
      </w:tr>
      <w:tr w:rsidR="00EA2C19" w14:paraId="74035F04" w14:textId="77777777" w:rsidTr="000E3DA1">
        <w:trPr>
          <w:trHeight w:val="890"/>
        </w:trPr>
        <w:tc>
          <w:tcPr>
            <w:tcW w:w="2267" w:type="dxa"/>
          </w:tcPr>
          <w:p w14:paraId="4BD527CC" w14:textId="77777777" w:rsidR="00EA2C19" w:rsidRDefault="00EA2C19" w:rsidP="00EA2C19"/>
        </w:tc>
        <w:tc>
          <w:tcPr>
            <w:tcW w:w="20" w:type="dxa"/>
          </w:tcPr>
          <w:p w14:paraId="4B64A5C9" w14:textId="77777777" w:rsidR="00EA2C19" w:rsidRPr="00B10F35" w:rsidRDefault="00EA2C19" w:rsidP="00EA2C19"/>
        </w:tc>
        <w:tc>
          <w:tcPr>
            <w:tcW w:w="7457" w:type="dxa"/>
            <w:gridSpan w:val="4"/>
            <w:tcBorders>
              <w:top w:val="single" w:sz="4" w:space="0" w:color="auto"/>
            </w:tcBorders>
          </w:tcPr>
          <w:p w14:paraId="6F38E057" w14:textId="77777777" w:rsidR="00EA2C19" w:rsidRDefault="00EA2C19" w:rsidP="00EA2C19"/>
        </w:tc>
      </w:tr>
      <w:tr w:rsidR="00EA2C19" w14:paraId="108A7504" w14:textId="77777777" w:rsidTr="000E3DA1">
        <w:trPr>
          <w:trHeight w:val="1350"/>
        </w:trPr>
        <w:tc>
          <w:tcPr>
            <w:tcW w:w="2267" w:type="dxa"/>
          </w:tcPr>
          <w:p w14:paraId="40610E92" w14:textId="77777777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7206663416C54F8A85CF8D139C2DEDD8"/>
                </w:placeholder>
                <w:temporary/>
                <w:showingPlcHdr/>
                <w15:appearance w15:val="hidden"/>
              </w:sdtPr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20" w:type="dxa"/>
          </w:tcPr>
          <w:p w14:paraId="6678C317" w14:textId="77777777" w:rsidR="00EA2C19" w:rsidRPr="00B10F35" w:rsidRDefault="00EA2C19" w:rsidP="00EA2C19"/>
        </w:tc>
        <w:tc>
          <w:tcPr>
            <w:tcW w:w="2490" w:type="dxa"/>
            <w:gridSpan w:val="2"/>
          </w:tcPr>
          <w:p w14:paraId="41E13135" w14:textId="798F7358" w:rsidR="00EA2C19" w:rsidRDefault="00AD0F13" w:rsidP="005718A0">
            <w:r>
              <w:t>2010 - 2020</w:t>
            </w:r>
          </w:p>
        </w:tc>
        <w:tc>
          <w:tcPr>
            <w:tcW w:w="4967" w:type="dxa"/>
            <w:gridSpan w:val="2"/>
          </w:tcPr>
          <w:p w14:paraId="105272B0" w14:textId="6190A516" w:rsidR="00EA2C19" w:rsidRPr="001B07CC" w:rsidRDefault="00AD0F13" w:rsidP="005718A0">
            <w:pPr>
              <w:pStyle w:val="Heading2"/>
            </w:pPr>
            <w:r>
              <w:t>RCT’s PMM Rotary School</w:t>
            </w:r>
          </w:p>
          <w:p w14:paraId="4606917E" w14:textId="77777777" w:rsidR="00EA2C19" w:rsidRDefault="00EA2C19" w:rsidP="005718A0"/>
          <w:p w14:paraId="315121CD" w14:textId="0DCB131C" w:rsidR="00AD0F13" w:rsidRDefault="00AD0F13" w:rsidP="00E566CF">
            <w:r>
              <w:t>Secondary Schooling 1</w:t>
            </w:r>
            <w:r w:rsidRPr="00AD0F13">
              <w:rPr>
                <w:vertAlign w:val="superscript"/>
              </w:rPr>
              <w:t>st</w:t>
            </w:r>
            <w:r>
              <w:t xml:space="preserve"> – 10</w:t>
            </w:r>
            <w:r w:rsidRPr="00AD0F13">
              <w:rPr>
                <w:vertAlign w:val="superscript"/>
              </w:rPr>
              <w:t>th</w:t>
            </w:r>
          </w:p>
        </w:tc>
      </w:tr>
      <w:tr w:rsidR="00EA2C19" w14:paraId="50F073DE" w14:textId="77777777" w:rsidTr="000E3DA1">
        <w:trPr>
          <w:trHeight w:val="1260"/>
        </w:trPr>
        <w:tc>
          <w:tcPr>
            <w:tcW w:w="2267" w:type="dxa"/>
          </w:tcPr>
          <w:p w14:paraId="2AB7CF21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20" w:type="dxa"/>
          </w:tcPr>
          <w:p w14:paraId="6891F310" w14:textId="77777777" w:rsidR="00EA2C19" w:rsidRPr="00B10F35" w:rsidRDefault="00EA2C19" w:rsidP="00EA2C19"/>
        </w:tc>
        <w:tc>
          <w:tcPr>
            <w:tcW w:w="2490" w:type="dxa"/>
            <w:gridSpan w:val="2"/>
          </w:tcPr>
          <w:p w14:paraId="422690FE" w14:textId="08EE0947" w:rsidR="00EA2C19" w:rsidRPr="00FE0E52" w:rsidRDefault="00AD0F13" w:rsidP="00EA2C19">
            <w:r>
              <w:t>2020-2022</w:t>
            </w:r>
          </w:p>
        </w:tc>
        <w:tc>
          <w:tcPr>
            <w:tcW w:w="4967" w:type="dxa"/>
            <w:gridSpan w:val="2"/>
          </w:tcPr>
          <w:p w14:paraId="630BA5E8" w14:textId="7FF28CF8" w:rsidR="00EA2C19" w:rsidRPr="00A77208" w:rsidRDefault="00AD0F13" w:rsidP="005718A0">
            <w:pPr>
              <w:pStyle w:val="Heading2"/>
            </w:pPr>
            <w:r>
              <w:t>Smt. C.H.M Jr and Degree College</w:t>
            </w:r>
          </w:p>
          <w:p w14:paraId="50E890D8" w14:textId="77777777" w:rsidR="00EA2C19" w:rsidRDefault="00EA2C19" w:rsidP="00EA2C19"/>
          <w:p w14:paraId="598B52B3" w14:textId="2DDA7964" w:rsidR="00EA2C19" w:rsidRPr="001B07CC" w:rsidRDefault="00AD0F13" w:rsidP="005718A0">
            <w:r>
              <w:t>Jr College 11</w:t>
            </w:r>
            <w:r w:rsidRPr="00AD0F13">
              <w:rPr>
                <w:vertAlign w:val="superscript"/>
              </w:rPr>
              <w:t>th</w:t>
            </w:r>
            <w:r>
              <w:t xml:space="preserve"> &amp; 12</w:t>
            </w:r>
            <w:r w:rsidRPr="00AD0F13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EA2C19" w14:paraId="0FCE3C23" w14:textId="77777777" w:rsidTr="000E3DA1">
        <w:trPr>
          <w:trHeight w:val="1687"/>
        </w:trPr>
        <w:tc>
          <w:tcPr>
            <w:tcW w:w="2267" w:type="dxa"/>
          </w:tcPr>
          <w:p w14:paraId="3399F97F" w14:textId="77777777" w:rsidR="00EA2C19" w:rsidRPr="00CB1046" w:rsidRDefault="00EA2C19" w:rsidP="00EA2C19">
            <w:pPr>
              <w:pStyle w:val="Heading1"/>
            </w:pPr>
          </w:p>
        </w:tc>
        <w:tc>
          <w:tcPr>
            <w:tcW w:w="20" w:type="dxa"/>
          </w:tcPr>
          <w:p w14:paraId="35053B8E" w14:textId="77777777" w:rsidR="00EA2C19" w:rsidRPr="00B10F35" w:rsidRDefault="00EA2C19" w:rsidP="00EA2C19"/>
        </w:tc>
        <w:tc>
          <w:tcPr>
            <w:tcW w:w="2490" w:type="dxa"/>
            <w:gridSpan w:val="2"/>
            <w:tcBorders>
              <w:bottom w:val="single" w:sz="4" w:space="0" w:color="auto"/>
            </w:tcBorders>
          </w:tcPr>
          <w:p w14:paraId="24CA75D4" w14:textId="5AE6CA6D" w:rsidR="00EA2C19" w:rsidRPr="00FE0E52" w:rsidRDefault="00AD0F13" w:rsidP="00EA2C19">
            <w:r>
              <w:t>2022-2026(present)</w:t>
            </w:r>
          </w:p>
        </w:tc>
        <w:tc>
          <w:tcPr>
            <w:tcW w:w="4967" w:type="dxa"/>
            <w:gridSpan w:val="2"/>
            <w:tcBorders>
              <w:bottom w:val="single" w:sz="4" w:space="0" w:color="auto"/>
            </w:tcBorders>
          </w:tcPr>
          <w:p w14:paraId="3C2E9445" w14:textId="4A1202AC" w:rsidR="00EA2C19" w:rsidRDefault="00AD0F13" w:rsidP="005718A0">
            <w:pPr>
              <w:pStyle w:val="Heading2"/>
            </w:pPr>
            <w:r>
              <w:t>Shoolini University</w:t>
            </w:r>
          </w:p>
          <w:p w14:paraId="61FAFDBF" w14:textId="77777777" w:rsidR="00EA2C19" w:rsidRDefault="00EA2C19" w:rsidP="00EA2C19"/>
          <w:p w14:paraId="21DD0A21" w14:textId="5DECBF25" w:rsidR="00AD0F13" w:rsidRDefault="00AF7109" w:rsidP="00EA2C19">
            <w:r>
              <w:t>Bachelor Of Technology</w:t>
            </w:r>
            <w:r w:rsidR="00AD0F13">
              <w:t xml:space="preserve"> in Computer Science </w:t>
            </w:r>
            <w:r w:rsidR="00E9700F">
              <w:t>and</w:t>
            </w:r>
            <w:r w:rsidR="00AD0F13">
              <w:t xml:space="preserve"> Engineering </w:t>
            </w:r>
          </w:p>
          <w:p w14:paraId="203AEE21" w14:textId="21B87101" w:rsidR="00EA2C19" w:rsidRPr="00A77208" w:rsidRDefault="00AD0F13" w:rsidP="00EA2C19">
            <w:r>
              <w:t xml:space="preserve">Specialization in Artificial Intelligence (Research)  </w:t>
            </w:r>
          </w:p>
        </w:tc>
      </w:tr>
      <w:tr w:rsidR="00A60CDA" w14:paraId="41CE3E21" w14:textId="77777777" w:rsidTr="000E3DA1">
        <w:tblPrEx>
          <w:tblLook w:val="04A0" w:firstRow="1" w:lastRow="0" w:firstColumn="1" w:lastColumn="0" w:noHBand="0" w:noVBand="1"/>
        </w:tblPrEx>
        <w:tc>
          <w:tcPr>
            <w:tcW w:w="2267" w:type="dxa"/>
          </w:tcPr>
          <w:p w14:paraId="027C71A8" w14:textId="67A7162B" w:rsidR="00F050F3" w:rsidRPr="00F050F3" w:rsidRDefault="00F050F3" w:rsidP="00F050F3">
            <w:pPr>
              <w:pStyle w:val="Heading1"/>
            </w:pPr>
            <w:r>
              <w:t>Skills and Experience</w:t>
            </w:r>
          </w:p>
        </w:tc>
        <w:tc>
          <w:tcPr>
            <w:tcW w:w="20" w:type="dxa"/>
          </w:tcPr>
          <w:p w14:paraId="7B20EFFA" w14:textId="77777777" w:rsidR="00A60CDA" w:rsidRDefault="00A60CDA" w:rsidP="002937BA"/>
        </w:tc>
        <w:tc>
          <w:tcPr>
            <w:tcW w:w="7457" w:type="dxa"/>
            <w:gridSpan w:val="4"/>
          </w:tcPr>
          <w:p w14:paraId="4719BF57" w14:textId="77777777" w:rsidR="00A60CDA" w:rsidRDefault="00A60CDA" w:rsidP="002937BA"/>
        </w:tc>
      </w:tr>
      <w:tr w:rsidR="00D95C8F" w14:paraId="7BC2C191" w14:textId="77777777" w:rsidTr="000E3DA1">
        <w:tblPrEx>
          <w:tblLook w:val="04A0" w:firstRow="1" w:lastRow="0" w:firstColumn="1" w:lastColumn="0" w:noHBand="0" w:noVBand="1"/>
        </w:tblPrEx>
        <w:tc>
          <w:tcPr>
            <w:tcW w:w="2267" w:type="dxa"/>
          </w:tcPr>
          <w:p w14:paraId="20324371" w14:textId="77777777" w:rsidR="00A60CDA" w:rsidRPr="00A77208" w:rsidRDefault="00A60CDA" w:rsidP="002937BA"/>
        </w:tc>
        <w:tc>
          <w:tcPr>
            <w:tcW w:w="20" w:type="dxa"/>
          </w:tcPr>
          <w:p w14:paraId="43521C85" w14:textId="77777777" w:rsidR="00A60CDA" w:rsidRPr="00A77208" w:rsidRDefault="00A60CDA" w:rsidP="002937BA"/>
        </w:tc>
        <w:tc>
          <w:tcPr>
            <w:tcW w:w="2348" w:type="dxa"/>
          </w:tcPr>
          <w:p w14:paraId="3DC62CE2" w14:textId="09E43EB5" w:rsidR="00A60CDA" w:rsidRDefault="00932E6A" w:rsidP="002937BA">
            <w:r>
              <w:t>September 2022</w:t>
            </w:r>
            <w:r w:rsidR="00E26FB3">
              <w:t xml:space="preserve"> –</w:t>
            </w:r>
          </w:p>
          <w:p w14:paraId="401CE552" w14:textId="037959AE" w:rsidR="00E26FB3" w:rsidRPr="00A77208" w:rsidRDefault="00E26FB3" w:rsidP="002937BA">
            <w:r>
              <w:t>February 2023</w:t>
            </w:r>
          </w:p>
        </w:tc>
        <w:tc>
          <w:tcPr>
            <w:tcW w:w="5109" w:type="dxa"/>
            <w:gridSpan w:val="3"/>
          </w:tcPr>
          <w:p w14:paraId="74FE967B" w14:textId="77777777" w:rsidR="00710766" w:rsidRDefault="006D69F8" w:rsidP="002937BA">
            <w:r>
              <w:rPr>
                <w:rStyle w:val="Bold"/>
              </w:rPr>
              <w:t>Skills</w:t>
            </w:r>
            <w:r w:rsidR="00A60CDA" w:rsidRPr="0006400E">
              <w:rPr>
                <w:rStyle w:val="Bold"/>
              </w:rPr>
              <w:t xml:space="preserve"> </w:t>
            </w:r>
            <w:r>
              <w:t>Computer Science</w:t>
            </w:r>
            <w:r w:rsidR="00252B4A">
              <w:t xml:space="preserve"> 1</w:t>
            </w:r>
            <w:r w:rsidR="00252B4A" w:rsidRPr="00252B4A">
              <w:rPr>
                <w:vertAlign w:val="superscript"/>
              </w:rPr>
              <w:t>st</w:t>
            </w:r>
            <w:r w:rsidR="00252B4A">
              <w:t xml:space="preserve"> Semester </w:t>
            </w:r>
            <w:r>
              <w:t xml:space="preserve"> </w:t>
            </w:r>
          </w:p>
          <w:p w14:paraId="5AD5F5E6" w14:textId="6BACEEEE" w:rsidR="004877E2" w:rsidRDefault="00710766" w:rsidP="002937BA">
            <w:r>
              <w:t>Professors</w:t>
            </w:r>
            <w:r w:rsidR="0061240F">
              <w:t xml:space="preserve">: Dr. Bharti </w:t>
            </w:r>
            <w:r w:rsidR="004877E2">
              <w:t>Thakur</w:t>
            </w:r>
          </w:p>
          <w:p w14:paraId="111E7D44" w14:textId="195E86A4" w:rsidR="0061240F" w:rsidRDefault="004877E2" w:rsidP="002937BA">
            <w:r>
              <w:t>Dr. Pankaj Vaidya</w:t>
            </w:r>
            <w:r w:rsidR="0061240F">
              <w:t xml:space="preserve"> </w:t>
            </w:r>
          </w:p>
          <w:p w14:paraId="3433E1EE" w14:textId="57BD381C" w:rsidR="00A60CDA" w:rsidRPr="003B19FB" w:rsidRDefault="0061240F" w:rsidP="002937BA">
            <w:r>
              <w:t xml:space="preserve"> </w:t>
            </w:r>
          </w:p>
          <w:p w14:paraId="56CD284B" w14:textId="0BC6974D" w:rsidR="00A60CDA" w:rsidRDefault="00AB2D97" w:rsidP="00BB5918">
            <w:pPr>
              <w:pStyle w:val="Heading3"/>
            </w:pPr>
            <w:r>
              <w:t xml:space="preserve">Web Development: </w:t>
            </w:r>
            <w:r w:rsidR="002F0258" w:rsidRPr="002F0258">
              <w:t>Proficient in HTML5</w:t>
            </w:r>
            <w:r w:rsidR="002F0258">
              <w:t xml:space="preserve">, </w:t>
            </w:r>
            <w:r w:rsidR="002F0258" w:rsidRPr="002F0258">
              <w:t>CSS and</w:t>
            </w:r>
            <w:r w:rsidR="002F0258">
              <w:t xml:space="preserve"> JavaScript</w:t>
            </w:r>
            <w:r w:rsidR="002F0258" w:rsidRPr="002F0258">
              <w:t xml:space="preserve"> with experience in creating front-end projects such as SaveHimachal.com</w:t>
            </w:r>
            <w:r w:rsidR="006A652F">
              <w:t>.</w:t>
            </w:r>
          </w:p>
          <w:p w14:paraId="1B4B3A33" w14:textId="48E208F7" w:rsidR="006A652F" w:rsidRDefault="006342E7" w:rsidP="006342E7">
            <w:pPr>
              <w:pStyle w:val="Heading3"/>
            </w:pPr>
            <w:r>
              <w:t xml:space="preserve">C Programing Language </w:t>
            </w:r>
            <w:r w:rsidR="00842AC3">
              <w:t>and</w:t>
            </w:r>
            <w:r w:rsidR="00B8190D">
              <w:t xml:space="preserve"> Python </w:t>
            </w:r>
            <w:r w:rsidR="001F1A6F">
              <w:t>(</w:t>
            </w:r>
            <w:r w:rsidR="00B8190D">
              <w:t>Basics</w:t>
            </w:r>
            <w:r w:rsidR="001F1A6F">
              <w:t>)</w:t>
            </w:r>
            <w:r w:rsidR="00B8190D">
              <w:t xml:space="preserve"> </w:t>
            </w:r>
          </w:p>
          <w:p w14:paraId="73AD4428" w14:textId="77777777" w:rsidR="003C6115" w:rsidRDefault="003C6115" w:rsidP="003C6115"/>
          <w:p w14:paraId="3DD09EBC" w14:textId="77777777" w:rsidR="003C6115" w:rsidRDefault="003C6115" w:rsidP="003C6115"/>
          <w:p w14:paraId="7C1091C2" w14:textId="77777777" w:rsidR="003C6115" w:rsidRDefault="003C6115" w:rsidP="003C6115"/>
          <w:p w14:paraId="0B5B25B0" w14:textId="77777777" w:rsidR="003C6115" w:rsidRPr="003C6115" w:rsidRDefault="003C6115" w:rsidP="003C6115"/>
          <w:p w14:paraId="12A0D719" w14:textId="31C02CB2" w:rsidR="006A652F" w:rsidRPr="006A652F" w:rsidRDefault="006A652F" w:rsidP="006A652F">
            <w:r>
              <w:t xml:space="preserve">   </w:t>
            </w:r>
          </w:p>
          <w:p w14:paraId="178F9E90" w14:textId="77777777" w:rsidR="00A60CDA" w:rsidRPr="00A77208" w:rsidRDefault="00A60CDA" w:rsidP="002937BA"/>
        </w:tc>
      </w:tr>
      <w:tr w:rsidR="00D95C8F" w14:paraId="72389A56" w14:textId="77777777" w:rsidTr="000E3DA1">
        <w:tblPrEx>
          <w:tblLook w:val="04A0" w:firstRow="1" w:lastRow="0" w:firstColumn="1" w:lastColumn="0" w:noHBand="0" w:noVBand="1"/>
        </w:tblPrEx>
        <w:tc>
          <w:tcPr>
            <w:tcW w:w="2267" w:type="dxa"/>
          </w:tcPr>
          <w:p w14:paraId="7988CDE9" w14:textId="77777777" w:rsidR="00A60CDA" w:rsidRPr="00A77208" w:rsidRDefault="00A60CDA" w:rsidP="002937BA"/>
        </w:tc>
        <w:tc>
          <w:tcPr>
            <w:tcW w:w="20" w:type="dxa"/>
          </w:tcPr>
          <w:p w14:paraId="105055C3" w14:textId="77777777" w:rsidR="00A60CDA" w:rsidRPr="00A77208" w:rsidRDefault="00A60CDA" w:rsidP="002937BA"/>
        </w:tc>
        <w:tc>
          <w:tcPr>
            <w:tcW w:w="2348" w:type="dxa"/>
          </w:tcPr>
          <w:p w14:paraId="08596503" w14:textId="4A37D3E4" w:rsidR="00A60CDA" w:rsidRDefault="002930A2" w:rsidP="002937BA">
            <w:r>
              <w:t>March 2023 –</w:t>
            </w:r>
          </w:p>
          <w:p w14:paraId="74F6E5E4" w14:textId="28B389B5" w:rsidR="002930A2" w:rsidRPr="00A77208" w:rsidRDefault="002930A2" w:rsidP="002937BA">
            <w:r>
              <w:t>July 2023</w:t>
            </w:r>
          </w:p>
        </w:tc>
        <w:tc>
          <w:tcPr>
            <w:tcW w:w="5109" w:type="dxa"/>
            <w:gridSpan w:val="3"/>
          </w:tcPr>
          <w:p w14:paraId="3EDE43AE" w14:textId="3F7DB6DB" w:rsidR="00A60CDA" w:rsidRDefault="00CD63CF" w:rsidP="002937BA">
            <w:r>
              <w:rPr>
                <w:rStyle w:val="Bold"/>
              </w:rPr>
              <w:t>Skills</w:t>
            </w:r>
            <w:r w:rsidR="00A60CDA">
              <w:rPr>
                <w:rStyle w:val="Bold"/>
              </w:rPr>
              <w:t xml:space="preserve"> </w:t>
            </w:r>
            <w:r w:rsidR="002875C3">
              <w:t xml:space="preserve">Computer Science </w:t>
            </w:r>
            <w:r w:rsidR="000664AD">
              <w:t>2</w:t>
            </w:r>
            <w:r w:rsidR="000664AD" w:rsidRPr="000664AD">
              <w:rPr>
                <w:vertAlign w:val="superscript"/>
              </w:rPr>
              <w:t>nd</w:t>
            </w:r>
            <w:r w:rsidR="000664AD">
              <w:t xml:space="preserve"> Semester</w:t>
            </w:r>
          </w:p>
          <w:p w14:paraId="360D1562" w14:textId="6B72CF19" w:rsidR="000664AD" w:rsidRDefault="00710766" w:rsidP="002937BA">
            <w:r>
              <w:t>Pro</w:t>
            </w:r>
            <w:r w:rsidR="001836B1">
              <w:t>fessors</w:t>
            </w:r>
            <w:r w:rsidR="008E379C">
              <w:t>: Dr Pankaj Vaidya</w:t>
            </w:r>
          </w:p>
          <w:p w14:paraId="4D24AEE6" w14:textId="74710D0F" w:rsidR="008E379C" w:rsidRDefault="00710766" w:rsidP="002937BA">
            <w:r>
              <w:t>Mr. Puneet Kapoor</w:t>
            </w:r>
          </w:p>
          <w:p w14:paraId="2FAE49CA" w14:textId="7EB1AD96" w:rsidR="00A60CDA" w:rsidRDefault="00A41C7E" w:rsidP="009134F5">
            <w:r>
              <w:t xml:space="preserve">Mr. Dahlak </w:t>
            </w:r>
            <w:r w:rsidR="00207445">
              <w:t>Daniel Solomon</w:t>
            </w:r>
          </w:p>
          <w:p w14:paraId="0192A23B" w14:textId="12564EF2" w:rsidR="00496D8C" w:rsidRDefault="00935494" w:rsidP="00496D8C">
            <w:pPr>
              <w:pStyle w:val="Heading3"/>
            </w:pPr>
            <w:r>
              <w:t xml:space="preserve">Algorithmic </w:t>
            </w:r>
            <w:r w:rsidR="007567C1">
              <w:t>Programming</w:t>
            </w:r>
            <w:r>
              <w:t>:</w:t>
            </w:r>
            <w:r w:rsidR="002F3705">
              <w:t xml:space="preserve"> C++</w:t>
            </w:r>
            <w:r w:rsidR="00084A6A">
              <w:t xml:space="preserve"> </w:t>
            </w:r>
            <w:r w:rsidR="00084A6A" w:rsidRPr="00084A6A">
              <w:t>Proficiency</w:t>
            </w:r>
            <w:r w:rsidR="00D75540">
              <w:t>:</w:t>
            </w:r>
            <w:r w:rsidR="002F3705">
              <w:t xml:space="preserve"> </w:t>
            </w:r>
            <w:r w:rsidR="00B62AFD">
              <w:t xml:space="preserve">(Basics </w:t>
            </w:r>
            <w:r w:rsidR="003C6115">
              <w:t>t</w:t>
            </w:r>
            <w:r w:rsidR="00B62AFD">
              <w:t>o Intermediate)</w:t>
            </w:r>
            <w:r w:rsidR="00775F6D">
              <w:t xml:space="preserve"> </w:t>
            </w:r>
            <w:r w:rsidR="00775F6D" w:rsidRPr="00775F6D">
              <w:t>Ranked 51426</w:t>
            </w:r>
            <w:r w:rsidR="008D3F3F">
              <w:t xml:space="preserve"> as of </w:t>
            </w:r>
            <w:r w:rsidR="004B1B56">
              <w:t>5/07/23</w:t>
            </w:r>
            <w:r w:rsidR="00775F6D" w:rsidRPr="00775F6D">
              <w:t xml:space="preserve"> globally in C++ on Hackerrank with 5 stars</w:t>
            </w:r>
            <w:r w:rsidR="00775F6D">
              <w:t>.</w:t>
            </w:r>
          </w:p>
          <w:p w14:paraId="6E641628" w14:textId="5C8D7406" w:rsidR="00E1598A" w:rsidRDefault="00E1598A" w:rsidP="00E1598A">
            <w:pPr>
              <w:pStyle w:val="Heading3"/>
            </w:pPr>
            <w:r>
              <w:t xml:space="preserve">Data Structures </w:t>
            </w:r>
            <w:r w:rsidR="00783473">
              <w:t>and</w:t>
            </w:r>
            <w:r>
              <w:t xml:space="preserve"> </w:t>
            </w:r>
            <w:r w:rsidR="00D75540">
              <w:t>Algorithms (Basics)</w:t>
            </w:r>
          </w:p>
          <w:p w14:paraId="0CA20837" w14:textId="321E9B2D" w:rsidR="00D75540" w:rsidRPr="00D75540" w:rsidRDefault="00A3765A" w:rsidP="00A3765A">
            <w:pPr>
              <w:pStyle w:val="Heading3"/>
            </w:pPr>
            <w:r>
              <w:t xml:space="preserve">Object Oriented Programming: Theory </w:t>
            </w:r>
            <w:r w:rsidR="008A3F21">
              <w:t>and Application</w:t>
            </w:r>
            <w:r w:rsidR="00D6664C">
              <w:t>.</w:t>
            </w:r>
          </w:p>
          <w:p w14:paraId="4C519E74" w14:textId="77777777" w:rsidR="00A60CDA" w:rsidRPr="00A77208" w:rsidRDefault="00A60CDA" w:rsidP="002937BA"/>
        </w:tc>
      </w:tr>
      <w:tr w:rsidR="00D95C8F" w14:paraId="0C0985A5" w14:textId="77777777" w:rsidTr="000E3DA1">
        <w:tblPrEx>
          <w:tblLook w:val="04A0" w:firstRow="1" w:lastRow="0" w:firstColumn="1" w:lastColumn="0" w:noHBand="0" w:noVBand="1"/>
        </w:tblPrEx>
        <w:trPr>
          <w:trHeight w:val="5045"/>
        </w:trPr>
        <w:tc>
          <w:tcPr>
            <w:tcW w:w="2267" w:type="dxa"/>
          </w:tcPr>
          <w:p w14:paraId="0085B90D" w14:textId="77777777" w:rsidR="00A60CDA" w:rsidRPr="00A77208" w:rsidRDefault="00A60CDA" w:rsidP="002937BA"/>
        </w:tc>
        <w:tc>
          <w:tcPr>
            <w:tcW w:w="20" w:type="dxa"/>
          </w:tcPr>
          <w:p w14:paraId="2518D91A" w14:textId="77777777" w:rsidR="00A60CDA" w:rsidRPr="00A77208" w:rsidRDefault="00A60CDA" w:rsidP="002937BA"/>
        </w:tc>
        <w:tc>
          <w:tcPr>
            <w:tcW w:w="2348" w:type="dxa"/>
          </w:tcPr>
          <w:p w14:paraId="0AB792C9" w14:textId="5ADBB5F6" w:rsidR="00A60CDA" w:rsidRDefault="003F6626" w:rsidP="002937BA">
            <w:r>
              <w:t>Oc</w:t>
            </w:r>
            <w:r w:rsidR="0008665C">
              <w:t>tober 202</w:t>
            </w:r>
            <w:r w:rsidR="006A498B">
              <w:t>2</w:t>
            </w:r>
            <w:r w:rsidR="0008665C">
              <w:t xml:space="preserve"> – </w:t>
            </w:r>
          </w:p>
          <w:p w14:paraId="454D88D2" w14:textId="281C79A9" w:rsidR="0008665C" w:rsidRDefault="00962D7D" w:rsidP="002937BA">
            <w:r>
              <w:t>present</w:t>
            </w:r>
          </w:p>
        </w:tc>
        <w:tc>
          <w:tcPr>
            <w:tcW w:w="5109" w:type="dxa"/>
            <w:gridSpan w:val="3"/>
          </w:tcPr>
          <w:p w14:paraId="4A86C57B" w14:textId="5B164B7A" w:rsidR="00A60CDA" w:rsidRPr="003A116D" w:rsidRDefault="00962D7D" w:rsidP="002937BA">
            <w:pPr>
              <w:rPr>
                <w:rStyle w:val="Bold"/>
              </w:rPr>
            </w:pPr>
            <w:r>
              <w:rPr>
                <w:rStyle w:val="Bold"/>
              </w:rPr>
              <w:t>Google Developer</w:t>
            </w:r>
            <w:r w:rsidR="00F06020">
              <w:rPr>
                <w:rStyle w:val="Bold"/>
              </w:rPr>
              <w:t xml:space="preserve"> Student Clubs</w:t>
            </w:r>
            <w:r w:rsidR="00290E97">
              <w:rPr>
                <w:rStyle w:val="Bold"/>
              </w:rPr>
              <w:t>,</w:t>
            </w:r>
            <w:r w:rsidR="00A60CDA">
              <w:rPr>
                <w:rStyle w:val="Bold"/>
              </w:rPr>
              <w:t xml:space="preserve"> </w:t>
            </w:r>
            <w:r w:rsidR="00F06020">
              <w:t>S</w:t>
            </w:r>
            <w:r w:rsidR="00290E97">
              <w:t>hoolini University</w:t>
            </w:r>
          </w:p>
          <w:p w14:paraId="2F52D21B" w14:textId="2121CE59" w:rsidR="00A60CDA" w:rsidRPr="003A116D" w:rsidRDefault="00000000" w:rsidP="002937BA">
            <w:pPr>
              <w:rPr>
                <w:rStyle w:val="Bold"/>
              </w:rPr>
            </w:pPr>
            <w:sdt>
              <w:sdtPr>
                <w:rPr>
                  <w:b/>
                </w:rPr>
                <w:id w:val="1049042277"/>
                <w:placeholder>
                  <w:docPart w:val="28093DC645DE47BEB208F53E3F5BAD7A"/>
                </w:placeholder>
                <w:temporary/>
                <w:showingPlcHdr/>
                <w15:appearance w15:val="hidden"/>
              </w:sdtPr>
              <w:sdtEndPr>
                <w:rPr>
                  <w:rStyle w:val="Bold"/>
                </w:rPr>
              </w:sdtEndPr>
              <w:sdtContent>
                <w:r w:rsidR="00A60CDA" w:rsidRPr="003A116D">
                  <w:rPr>
                    <w:rStyle w:val="Bold"/>
                  </w:rPr>
                  <w:t>Position</w:t>
                </w:r>
              </w:sdtContent>
            </w:sdt>
            <w:r w:rsidR="00A60CDA">
              <w:rPr>
                <w:rStyle w:val="Bold"/>
              </w:rPr>
              <w:t xml:space="preserve"> </w:t>
            </w:r>
            <w:r w:rsidR="00290E97">
              <w:t>Core Team Member</w:t>
            </w:r>
          </w:p>
          <w:p w14:paraId="17532828" w14:textId="6AA0FCC6" w:rsidR="00A60CDA" w:rsidRPr="0006400E" w:rsidRDefault="003463C2" w:rsidP="002937BA">
            <w:pPr>
              <w:pStyle w:val="Heading3"/>
            </w:pPr>
            <w:r>
              <w:t xml:space="preserve">Hosted </w:t>
            </w:r>
            <w:r w:rsidR="00AF65D2">
              <w:t>the “Get</w:t>
            </w:r>
            <w:r w:rsidR="005A0DC6">
              <w:t xml:space="preserve"> your Gear to Accomplish most rare</w:t>
            </w:r>
            <w:r w:rsidR="009549B8">
              <w:t>!</w:t>
            </w:r>
            <w:r w:rsidR="00383718">
              <w:t>”</w:t>
            </w:r>
            <w:r w:rsidR="00EB302C">
              <w:t xml:space="preserve"> at Sho</w:t>
            </w:r>
            <w:r w:rsidR="00383718">
              <w:t>ol</w:t>
            </w:r>
            <w:r w:rsidR="00EB302C">
              <w:t>ini</w:t>
            </w:r>
            <w:r w:rsidR="00383718">
              <w:t xml:space="preserve"> University</w:t>
            </w:r>
            <w:r w:rsidR="00DA6245">
              <w:t>.</w:t>
            </w:r>
          </w:p>
          <w:p w14:paraId="15D6CE5E" w14:textId="25C5F101" w:rsidR="000C0B43" w:rsidRDefault="00F814BD" w:rsidP="000C0B43">
            <w:pPr>
              <w:pStyle w:val="Heading3"/>
            </w:pPr>
            <w:r>
              <w:t>Participated</w:t>
            </w:r>
            <w:r w:rsidR="009549B8">
              <w:t xml:space="preserve"> in </w:t>
            </w:r>
            <w:r w:rsidR="00E34748">
              <w:t xml:space="preserve">Google Cloud </w:t>
            </w:r>
            <w:r w:rsidR="00C12DCD">
              <w:t>Carrier Practi</w:t>
            </w:r>
            <w:r w:rsidR="00BC608F">
              <w:t xml:space="preserve">tioner </w:t>
            </w:r>
            <w:r w:rsidR="00142132">
              <w:t xml:space="preserve">(GCCP) and Helped </w:t>
            </w:r>
            <w:r w:rsidR="00AD6814">
              <w:t xml:space="preserve">other Participants </w:t>
            </w:r>
            <w:r w:rsidR="00A01C55">
              <w:t xml:space="preserve">Complete their </w:t>
            </w:r>
            <w:r w:rsidR="007B4548">
              <w:t>Paths.</w:t>
            </w:r>
            <w:r w:rsidR="00E34748">
              <w:t xml:space="preserve"> </w:t>
            </w:r>
          </w:p>
          <w:p w14:paraId="3979899E" w14:textId="77777777" w:rsidR="00C64361" w:rsidRDefault="00C64361" w:rsidP="00C64361"/>
          <w:p w14:paraId="47C87AEA" w14:textId="2276FA5B" w:rsidR="00380653" w:rsidRDefault="00DA0256" w:rsidP="00076AA4">
            <w:pPr>
              <w:rPr>
                <w:rStyle w:val="Bold"/>
                <w:b w:val="0"/>
                <w:bCs/>
              </w:rPr>
            </w:pPr>
            <w:r w:rsidRPr="00380653">
              <w:rPr>
                <w:rStyle w:val="Bold"/>
              </w:rPr>
              <w:t>Other Skills</w:t>
            </w:r>
            <w:r w:rsidR="00F90A5C">
              <w:rPr>
                <w:rStyle w:val="Bold"/>
              </w:rPr>
              <w:t>,</w:t>
            </w:r>
          </w:p>
          <w:p w14:paraId="48D77CEA" w14:textId="398EFC7F" w:rsidR="00F90A5C" w:rsidRPr="00DB74C1" w:rsidRDefault="001A13C3" w:rsidP="00DB74C1">
            <w:pPr>
              <w:pStyle w:val="ListParagraph"/>
              <w:numPr>
                <w:ilvl w:val="0"/>
                <w:numId w:val="49"/>
              </w:numPr>
              <w:rPr>
                <w:rStyle w:val="Bold"/>
                <w:b w:val="0"/>
                <w:bCs/>
              </w:rPr>
            </w:pPr>
            <w:r w:rsidRPr="00DB74C1">
              <w:rPr>
                <w:rStyle w:val="Bold"/>
                <w:b w:val="0"/>
                <w:bCs/>
              </w:rPr>
              <w:t>Presentation Skills</w:t>
            </w:r>
            <w:r w:rsidR="00346FC2" w:rsidRPr="00DB74C1">
              <w:rPr>
                <w:rStyle w:val="Bold"/>
                <w:b w:val="0"/>
                <w:bCs/>
              </w:rPr>
              <w:t xml:space="preserve"> </w:t>
            </w:r>
            <w:r w:rsidR="009B654F" w:rsidRPr="00DB74C1">
              <w:rPr>
                <w:rStyle w:val="Bold"/>
                <w:b w:val="0"/>
                <w:bCs/>
              </w:rPr>
              <w:t>-</w:t>
            </w:r>
            <w:r w:rsidR="009B654F" w:rsidRPr="00DB74C1">
              <w:rPr>
                <w:rStyle w:val="Bold"/>
                <w:bCs/>
              </w:rPr>
              <w:t xml:space="preserve"> </w:t>
            </w:r>
            <w:r w:rsidR="00EB2A2B" w:rsidRPr="00DB74C1">
              <w:rPr>
                <w:rStyle w:val="Bold"/>
                <w:b w:val="0"/>
              </w:rPr>
              <w:t>Proficient in both creating and delivering engaging presentations.</w:t>
            </w:r>
          </w:p>
          <w:p w14:paraId="03DAE836" w14:textId="77777777" w:rsidR="00346FC2" w:rsidRPr="00F90A5C" w:rsidRDefault="00346FC2" w:rsidP="00076AA4">
            <w:pPr>
              <w:rPr>
                <w:rStyle w:val="Bold"/>
                <w:b w:val="0"/>
                <w:bCs/>
              </w:rPr>
            </w:pPr>
          </w:p>
          <w:p w14:paraId="2691C076" w14:textId="18C0E109" w:rsidR="00C64361" w:rsidRDefault="00942385" w:rsidP="00DB74C1">
            <w:pPr>
              <w:pStyle w:val="ListParagraph"/>
              <w:numPr>
                <w:ilvl w:val="0"/>
                <w:numId w:val="49"/>
              </w:numPr>
            </w:pPr>
            <w:r>
              <w:t xml:space="preserve">Communication Skills - </w:t>
            </w:r>
            <w:r w:rsidRPr="00942385">
              <w:t>Strong verbal and written communication skills, with the ability to effectively convey ideas and information</w:t>
            </w:r>
            <w:r>
              <w:t>.</w:t>
            </w:r>
          </w:p>
          <w:p w14:paraId="72E22B01" w14:textId="77777777" w:rsidR="00EB2A2B" w:rsidRDefault="00EB2A2B" w:rsidP="00C64361"/>
          <w:p w14:paraId="21D52066" w14:textId="5B8D04CB" w:rsidR="00EB2A2B" w:rsidRDefault="009917E7" w:rsidP="00DB74C1">
            <w:pPr>
              <w:pStyle w:val="ListParagraph"/>
              <w:numPr>
                <w:ilvl w:val="0"/>
                <w:numId w:val="49"/>
              </w:numPr>
            </w:pPr>
            <w:r w:rsidRPr="009917E7">
              <w:t>Public Speaking: Experience in delivering presentations and engaging with an audience</w:t>
            </w:r>
            <w:r>
              <w:t>.</w:t>
            </w:r>
          </w:p>
          <w:p w14:paraId="5F1BE8CB" w14:textId="3122A4FB" w:rsidR="009917E7" w:rsidRPr="00C64361" w:rsidRDefault="00B503FD" w:rsidP="00C64361">
            <w:r>
              <w:t xml:space="preserve"> </w:t>
            </w:r>
          </w:p>
          <w:p w14:paraId="47AB2725" w14:textId="77777777" w:rsidR="00A60CDA" w:rsidRDefault="00A60CDA" w:rsidP="002937BA"/>
        </w:tc>
      </w:tr>
      <w:tr w:rsidR="00AA1202" w14:paraId="10F7489B" w14:textId="77777777" w:rsidTr="000E3DA1">
        <w:trPr>
          <w:trHeight w:val="260"/>
        </w:trPr>
        <w:tc>
          <w:tcPr>
            <w:tcW w:w="2267" w:type="dxa"/>
          </w:tcPr>
          <w:p w14:paraId="75E5BD83" w14:textId="77777777" w:rsidR="00AA1202" w:rsidRDefault="00AA1202" w:rsidP="00AA1202"/>
        </w:tc>
        <w:tc>
          <w:tcPr>
            <w:tcW w:w="20" w:type="dxa"/>
          </w:tcPr>
          <w:p w14:paraId="09A450A4" w14:textId="77777777" w:rsidR="00AA1202" w:rsidRPr="00B10F35" w:rsidRDefault="00AA1202" w:rsidP="00EA2C19"/>
        </w:tc>
        <w:tc>
          <w:tcPr>
            <w:tcW w:w="7457" w:type="dxa"/>
            <w:gridSpan w:val="4"/>
            <w:tcBorders>
              <w:top w:val="single" w:sz="4" w:space="0" w:color="auto"/>
            </w:tcBorders>
          </w:tcPr>
          <w:p w14:paraId="7FB65567" w14:textId="77777777" w:rsidR="00AA1202" w:rsidRPr="003B19FB" w:rsidRDefault="00AA1202" w:rsidP="00AA1202"/>
        </w:tc>
      </w:tr>
      <w:tr w:rsidR="00AA1202" w14:paraId="766738FE" w14:textId="77777777" w:rsidTr="000E3DA1">
        <w:trPr>
          <w:trHeight w:val="513"/>
        </w:trPr>
        <w:tc>
          <w:tcPr>
            <w:tcW w:w="2267" w:type="dxa"/>
          </w:tcPr>
          <w:p w14:paraId="79A92345" w14:textId="3DFE564C" w:rsidR="00AA1202" w:rsidRPr="00CB1046" w:rsidRDefault="001105E7" w:rsidP="00533F0B">
            <w:pPr>
              <w:pStyle w:val="Heading1"/>
            </w:pPr>
            <w:r>
              <w:t>Certifications</w:t>
            </w:r>
          </w:p>
        </w:tc>
        <w:tc>
          <w:tcPr>
            <w:tcW w:w="20" w:type="dxa"/>
          </w:tcPr>
          <w:p w14:paraId="68BAFA69" w14:textId="77777777" w:rsidR="00AA1202" w:rsidRPr="00B10F35" w:rsidRDefault="00AA1202" w:rsidP="00EA2C19"/>
        </w:tc>
        <w:tc>
          <w:tcPr>
            <w:tcW w:w="7457" w:type="dxa"/>
            <w:gridSpan w:val="4"/>
          </w:tcPr>
          <w:p w14:paraId="68258128" w14:textId="7EBDE998" w:rsidR="00AA1202" w:rsidRDefault="00AA1202" w:rsidP="00533F0B"/>
          <w:p w14:paraId="01D8D4C5" w14:textId="77777777" w:rsidR="00533F0B" w:rsidRPr="003B7BCE" w:rsidRDefault="00533F0B" w:rsidP="00533F0B"/>
        </w:tc>
      </w:tr>
      <w:tr w:rsidR="00AA1202" w14:paraId="5DA644CB" w14:textId="77777777" w:rsidTr="000E3DA1">
        <w:trPr>
          <w:trHeight w:val="423"/>
        </w:trPr>
        <w:tc>
          <w:tcPr>
            <w:tcW w:w="2267" w:type="dxa"/>
          </w:tcPr>
          <w:p w14:paraId="710267A7" w14:textId="77777777" w:rsidR="00AA1202" w:rsidRPr="00CB1046" w:rsidRDefault="00AA1202" w:rsidP="00AA1202"/>
        </w:tc>
        <w:tc>
          <w:tcPr>
            <w:tcW w:w="20" w:type="dxa"/>
          </w:tcPr>
          <w:p w14:paraId="044F5A7F" w14:textId="77777777" w:rsidR="00AA1202" w:rsidRPr="00B10F35" w:rsidRDefault="00AA1202" w:rsidP="00EA2C19"/>
        </w:tc>
        <w:tc>
          <w:tcPr>
            <w:tcW w:w="2490" w:type="dxa"/>
            <w:gridSpan w:val="2"/>
          </w:tcPr>
          <w:p w14:paraId="734F721B" w14:textId="29940D77" w:rsidR="00AA1202" w:rsidRPr="00FE0E52" w:rsidRDefault="00BC4A27" w:rsidP="00533F0B">
            <w:r>
              <w:t>Nov</w:t>
            </w:r>
            <w:r w:rsidR="00D50BFB">
              <w:t xml:space="preserve"> 2022</w:t>
            </w:r>
          </w:p>
        </w:tc>
        <w:tc>
          <w:tcPr>
            <w:tcW w:w="4967" w:type="dxa"/>
            <w:gridSpan w:val="2"/>
          </w:tcPr>
          <w:p w14:paraId="49D969F2" w14:textId="693D1D06" w:rsidR="00AA1202" w:rsidRPr="003B19FB" w:rsidRDefault="007E76DB" w:rsidP="00AA1202">
            <w:pPr>
              <w:pStyle w:val="Heading2"/>
            </w:pPr>
            <w:r>
              <w:t xml:space="preserve">Crash Course </w:t>
            </w:r>
            <w:r w:rsidR="00366DB7">
              <w:t>on</w:t>
            </w:r>
            <w:r>
              <w:t xml:space="preserve"> Python</w:t>
            </w:r>
          </w:p>
          <w:p w14:paraId="34C257BC" w14:textId="395BE4E6" w:rsidR="00AA1202" w:rsidRPr="003B19FB" w:rsidRDefault="007E76DB" w:rsidP="00AA1202">
            <w:r>
              <w:t xml:space="preserve">A certification on The Platform Coursera </w:t>
            </w:r>
            <w:r w:rsidR="00660E3A">
              <w:t>by</w:t>
            </w:r>
            <w:r>
              <w:t xml:space="preserve"> Google</w:t>
            </w:r>
            <w:r w:rsidR="00FC2748">
              <w:t xml:space="preserve"> co.</w:t>
            </w:r>
          </w:p>
          <w:p w14:paraId="1EAC9394" w14:textId="77777777" w:rsidR="00AA1202" w:rsidRPr="003B7BCE" w:rsidRDefault="00AA1202" w:rsidP="00533F0B"/>
        </w:tc>
      </w:tr>
      <w:tr w:rsidR="00AA1202" w14:paraId="5DED3453" w14:textId="77777777" w:rsidTr="000E3DA1">
        <w:trPr>
          <w:trHeight w:val="423"/>
        </w:trPr>
        <w:tc>
          <w:tcPr>
            <w:tcW w:w="2267" w:type="dxa"/>
          </w:tcPr>
          <w:p w14:paraId="4EAA0A25" w14:textId="77777777" w:rsidR="00AA1202" w:rsidRPr="00CB1046" w:rsidRDefault="00AA1202" w:rsidP="00AA1202"/>
        </w:tc>
        <w:tc>
          <w:tcPr>
            <w:tcW w:w="20" w:type="dxa"/>
          </w:tcPr>
          <w:p w14:paraId="6C540495" w14:textId="77777777" w:rsidR="00AA1202" w:rsidRPr="00B10F35" w:rsidRDefault="00AA1202" w:rsidP="00EA2C19"/>
        </w:tc>
        <w:tc>
          <w:tcPr>
            <w:tcW w:w="2490" w:type="dxa"/>
            <w:gridSpan w:val="2"/>
          </w:tcPr>
          <w:p w14:paraId="6E40AB7B" w14:textId="2AB4B837" w:rsidR="00AA1202" w:rsidRPr="00FE0E52" w:rsidRDefault="00CC720E" w:rsidP="00EA2C19">
            <w:r>
              <w:t>Dec 2022</w:t>
            </w:r>
          </w:p>
        </w:tc>
        <w:tc>
          <w:tcPr>
            <w:tcW w:w="4967" w:type="dxa"/>
            <w:gridSpan w:val="2"/>
          </w:tcPr>
          <w:p w14:paraId="41FF887E" w14:textId="13E87E79" w:rsidR="00AA1202" w:rsidRPr="003B19FB" w:rsidRDefault="00FC2748" w:rsidP="00AA1202">
            <w:pPr>
              <w:pStyle w:val="Heading2"/>
            </w:pPr>
            <w:r>
              <w:t>Elastic</w:t>
            </w:r>
            <w:r w:rsidR="006307EA">
              <w:t xml:space="preserve"> Google Cloud Infrastructure: Scaling and Automation</w:t>
            </w:r>
          </w:p>
          <w:p w14:paraId="03241887" w14:textId="7A908A9B" w:rsidR="00AA1202" w:rsidRPr="003B19FB" w:rsidRDefault="008A1F74" w:rsidP="00AA1202">
            <w:r>
              <w:t xml:space="preserve">A Certification Issued </w:t>
            </w:r>
            <w:r w:rsidR="00660E3A">
              <w:t>by</w:t>
            </w:r>
            <w:r>
              <w:t xml:space="preserve"> </w:t>
            </w:r>
            <w:r w:rsidR="00BF0740">
              <w:t>Google Cloud Skills Boost</w:t>
            </w:r>
          </w:p>
          <w:p w14:paraId="1ACDA2DA" w14:textId="77777777" w:rsidR="00AA1202" w:rsidRPr="003B7BCE" w:rsidRDefault="00AA1202" w:rsidP="00533F0B"/>
        </w:tc>
      </w:tr>
      <w:tr w:rsidR="00AA1202" w14:paraId="4A79D822" w14:textId="77777777" w:rsidTr="000E3DA1">
        <w:trPr>
          <w:trHeight w:val="2840"/>
        </w:trPr>
        <w:tc>
          <w:tcPr>
            <w:tcW w:w="2267" w:type="dxa"/>
          </w:tcPr>
          <w:p w14:paraId="6FFD4EA8" w14:textId="77777777" w:rsidR="00AA1202" w:rsidRPr="00CB1046" w:rsidRDefault="00AA1202" w:rsidP="00AA1202"/>
        </w:tc>
        <w:tc>
          <w:tcPr>
            <w:tcW w:w="20" w:type="dxa"/>
          </w:tcPr>
          <w:p w14:paraId="63BF828F" w14:textId="77777777" w:rsidR="00AA1202" w:rsidRPr="00B10F35" w:rsidRDefault="00AA1202" w:rsidP="00EA2C19"/>
        </w:tc>
        <w:tc>
          <w:tcPr>
            <w:tcW w:w="2490" w:type="dxa"/>
            <w:gridSpan w:val="2"/>
            <w:tcBorders>
              <w:bottom w:val="single" w:sz="4" w:space="0" w:color="auto"/>
            </w:tcBorders>
          </w:tcPr>
          <w:p w14:paraId="483856F8" w14:textId="77777777" w:rsidR="00AA1202" w:rsidRDefault="00C220FD" w:rsidP="00EA2C19">
            <w:r>
              <w:t>Dec 2022</w:t>
            </w:r>
          </w:p>
          <w:p w14:paraId="5EBF4D03" w14:textId="77777777" w:rsidR="00BC4A27" w:rsidRDefault="00BC4A27" w:rsidP="00EA2C19"/>
          <w:p w14:paraId="7B428E2A" w14:textId="77777777" w:rsidR="00BC4A27" w:rsidRDefault="00BC4A27" w:rsidP="00EA2C19"/>
          <w:p w14:paraId="261320B4" w14:textId="77777777" w:rsidR="00BC4A27" w:rsidRDefault="00BC4A27" w:rsidP="00EA2C19">
            <w:r>
              <w:t>Dec 2022</w:t>
            </w:r>
          </w:p>
          <w:p w14:paraId="44A33A31" w14:textId="77777777" w:rsidR="00BC4A27" w:rsidRDefault="00BC4A27" w:rsidP="00EA2C19"/>
          <w:p w14:paraId="1ED823F0" w14:textId="77777777" w:rsidR="00BC4A27" w:rsidRDefault="00BC4A27" w:rsidP="00EA2C19"/>
          <w:p w14:paraId="761CACF5" w14:textId="77777777" w:rsidR="00BC4A27" w:rsidRDefault="00BC4A27" w:rsidP="00EA2C19">
            <w:r>
              <w:t>Dec 2022</w:t>
            </w:r>
          </w:p>
          <w:p w14:paraId="16DC0074" w14:textId="77777777" w:rsidR="00BC4A27" w:rsidRDefault="00BC4A27" w:rsidP="00EA2C19"/>
          <w:p w14:paraId="4A8D4456" w14:textId="77777777" w:rsidR="00BC4A27" w:rsidRDefault="00BC4A27" w:rsidP="00EA2C19"/>
          <w:p w14:paraId="59A86BAB" w14:textId="77777777" w:rsidR="00BC4A27" w:rsidRDefault="00BC4A27" w:rsidP="00EA2C19">
            <w:r>
              <w:t>Dec 2022</w:t>
            </w:r>
          </w:p>
          <w:p w14:paraId="402E7D99" w14:textId="77777777" w:rsidR="004B3B30" w:rsidRDefault="004B3B30" w:rsidP="00EA2C19"/>
          <w:p w14:paraId="41470735" w14:textId="77777777" w:rsidR="004B3B30" w:rsidRDefault="004B3B30" w:rsidP="00EA2C19"/>
          <w:p w14:paraId="14C5BF57" w14:textId="77777777" w:rsidR="00AB30B1" w:rsidRDefault="00AB30B1" w:rsidP="00EA2C19"/>
          <w:p w14:paraId="3793D14B" w14:textId="77777777" w:rsidR="005F092F" w:rsidRDefault="005F092F" w:rsidP="00EA2C19"/>
          <w:p w14:paraId="38B37BE2" w14:textId="77777777" w:rsidR="005F092F" w:rsidRDefault="005F092F" w:rsidP="00EA2C19"/>
          <w:p w14:paraId="714B0CEA" w14:textId="3CD0FE2B" w:rsidR="004B3B30" w:rsidRDefault="00AB30B1" w:rsidP="00EA2C19">
            <w:r>
              <w:lastRenderedPageBreak/>
              <w:t>May 2023</w:t>
            </w:r>
          </w:p>
          <w:p w14:paraId="52F1A6A3" w14:textId="77777777" w:rsidR="00AB30B1" w:rsidRDefault="00AB30B1" w:rsidP="00EA2C19"/>
          <w:p w14:paraId="546AD99D" w14:textId="77777777" w:rsidR="00B7414C" w:rsidRDefault="00B7414C" w:rsidP="00EA2C19"/>
          <w:p w14:paraId="15DD758D" w14:textId="77777777" w:rsidR="00634F46" w:rsidRDefault="00634F46" w:rsidP="00EA2C19"/>
          <w:p w14:paraId="13810432" w14:textId="77777777" w:rsidR="00F86C82" w:rsidRDefault="00F86C82" w:rsidP="00EA2C19"/>
          <w:p w14:paraId="450087C8" w14:textId="08E9FC4E" w:rsidR="004B3B30" w:rsidRPr="00FE0E52" w:rsidRDefault="002C288E" w:rsidP="00EA2C19">
            <w:r>
              <w:t>June 2023</w:t>
            </w:r>
          </w:p>
        </w:tc>
        <w:tc>
          <w:tcPr>
            <w:tcW w:w="4967" w:type="dxa"/>
            <w:gridSpan w:val="2"/>
            <w:tcBorders>
              <w:bottom w:val="single" w:sz="4" w:space="0" w:color="auto"/>
            </w:tcBorders>
          </w:tcPr>
          <w:p w14:paraId="4065E9B5" w14:textId="2585E155" w:rsidR="00AA1202" w:rsidRPr="003B19FB" w:rsidRDefault="00071A7A" w:rsidP="003A116D">
            <w:pPr>
              <w:pStyle w:val="Heading2"/>
            </w:pPr>
            <w:r>
              <w:lastRenderedPageBreak/>
              <w:t>Essential Google Cloud Infr</w:t>
            </w:r>
            <w:r w:rsidR="00A74066">
              <w:t>astructure: Foundation</w:t>
            </w:r>
          </w:p>
          <w:p w14:paraId="20C3ADBB" w14:textId="22898CD1" w:rsidR="00AA1202" w:rsidRDefault="00A74066" w:rsidP="00AA1202">
            <w:r>
              <w:t xml:space="preserve">A </w:t>
            </w:r>
            <w:r w:rsidR="00047090">
              <w:t>C</w:t>
            </w:r>
            <w:r>
              <w:t>ertification Issued by Google Cloud Skills Boost</w:t>
            </w:r>
          </w:p>
          <w:p w14:paraId="05A7C8DA" w14:textId="77777777" w:rsidR="005F2F06" w:rsidRDefault="005F2F06" w:rsidP="00AA1202"/>
          <w:p w14:paraId="4CD98EB2" w14:textId="77777777" w:rsidR="000B6759" w:rsidRDefault="000B6759" w:rsidP="005F2F06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  <w:r w:rsidRPr="000B6759">
              <w:rPr>
                <w:rFonts w:asciiTheme="majorHAnsi" w:hAnsiTheme="majorHAnsi" w:cs="Arial"/>
                <w:b/>
                <w:bCs/>
                <w:iCs/>
                <w:szCs w:val="28"/>
              </w:rPr>
              <w:t>Google Cloud Fundamentals: Core Infrastructure</w:t>
            </w:r>
          </w:p>
          <w:p w14:paraId="7CD71B1C" w14:textId="514425A5" w:rsidR="00E70A6A" w:rsidRDefault="005F2F06" w:rsidP="005F2F06">
            <w:r>
              <w:t>A Certification Issued by Google Cloud Skills Boos</w:t>
            </w:r>
            <w:r w:rsidR="00E70A6A">
              <w:t>t</w:t>
            </w:r>
          </w:p>
          <w:p w14:paraId="235DF0E7" w14:textId="77777777" w:rsidR="004C085E" w:rsidRDefault="004C085E" w:rsidP="005F2F06"/>
          <w:p w14:paraId="40A4B3CA" w14:textId="77777777" w:rsidR="00A53FBD" w:rsidRDefault="00A53FBD" w:rsidP="00A53FBD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  <w:r w:rsidRPr="00A53FBD">
              <w:rPr>
                <w:rFonts w:asciiTheme="majorHAnsi" w:hAnsiTheme="majorHAnsi" w:cs="Arial"/>
                <w:b/>
                <w:bCs/>
                <w:iCs/>
                <w:szCs w:val="28"/>
              </w:rPr>
              <w:t>Getting Started with Google Kubernetes Engine</w:t>
            </w:r>
          </w:p>
          <w:p w14:paraId="7CA9D028" w14:textId="179B6CAC" w:rsidR="00A53FBD" w:rsidRDefault="00A53FBD" w:rsidP="00A53FBD">
            <w:r>
              <w:t>A Certification Issued by Google Cloud Skills Boost</w:t>
            </w:r>
          </w:p>
          <w:p w14:paraId="322F5B40" w14:textId="77777777" w:rsidR="004C085E" w:rsidRDefault="004C085E" w:rsidP="005F2F06"/>
          <w:p w14:paraId="517145A2" w14:textId="77777777" w:rsidR="00BC4A27" w:rsidRDefault="000571A6" w:rsidP="00A53FBD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  <w:r w:rsidRPr="000571A6">
              <w:rPr>
                <w:rFonts w:asciiTheme="majorHAnsi" w:hAnsiTheme="majorHAnsi" w:cs="Arial"/>
                <w:b/>
                <w:bCs/>
                <w:iCs/>
                <w:szCs w:val="28"/>
              </w:rPr>
              <w:t>Perform Foundational Infrastructure Tasks in Google Cloud</w:t>
            </w:r>
          </w:p>
          <w:p w14:paraId="438553DA" w14:textId="1BDA2928" w:rsidR="00B80DA6" w:rsidRDefault="00A53FBD" w:rsidP="00A53FBD">
            <w:r>
              <w:t>A Certification Issued by Google Cloud Skills Boost</w:t>
            </w:r>
          </w:p>
          <w:p w14:paraId="1AA75F1E" w14:textId="77777777" w:rsidR="00B80DA6" w:rsidRDefault="00B80DA6" w:rsidP="00A53FBD"/>
          <w:p w14:paraId="754DD5F7" w14:textId="77777777" w:rsidR="005F092F" w:rsidRDefault="005F092F" w:rsidP="00634F46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</w:p>
          <w:p w14:paraId="63E5F9AC" w14:textId="77777777" w:rsidR="005F092F" w:rsidRDefault="005F092F" w:rsidP="00634F46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</w:p>
          <w:p w14:paraId="7A4CB78A" w14:textId="46166322" w:rsidR="00634F46" w:rsidRDefault="00634F46" w:rsidP="00634F46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iCs/>
                <w:szCs w:val="28"/>
              </w:rPr>
              <w:lastRenderedPageBreak/>
              <w:t>5 Star Badge Hackerrank</w:t>
            </w:r>
          </w:p>
          <w:p w14:paraId="042957A8" w14:textId="46E571E0" w:rsidR="005439B6" w:rsidRDefault="00634F46" w:rsidP="00634F46">
            <w:r>
              <w:t xml:space="preserve">A </w:t>
            </w:r>
            <w:r w:rsidR="00FB3B9A">
              <w:t xml:space="preserve">Badge Issued </w:t>
            </w:r>
            <w:r w:rsidR="003A21D0">
              <w:t>by</w:t>
            </w:r>
            <w:r w:rsidR="00FB3B9A">
              <w:t xml:space="preserve"> Hackerrank</w:t>
            </w:r>
            <w:r w:rsidR="00BE75A7">
              <w:t>.com after scoring 250 points in C++ Programming Language</w:t>
            </w:r>
            <w:r w:rsidR="007B2E37">
              <w:t xml:space="preserve"> </w:t>
            </w:r>
            <w:r w:rsidR="00940CB1">
              <w:t>(Current score</w:t>
            </w:r>
            <w:r w:rsidR="003A21D0">
              <w:t xml:space="preserve"> 414)</w:t>
            </w:r>
          </w:p>
          <w:p w14:paraId="6E6482D5" w14:textId="77777777" w:rsidR="005439B6" w:rsidRDefault="005439B6" w:rsidP="00634F46"/>
          <w:p w14:paraId="17300F9A" w14:textId="77777777" w:rsidR="00AB30B1" w:rsidRDefault="00AB30B1" w:rsidP="00B80DA6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</w:p>
          <w:p w14:paraId="151FD407" w14:textId="014A3717" w:rsidR="00B80DA6" w:rsidRDefault="00B80DA6" w:rsidP="00B80DA6">
            <w:pPr>
              <w:rPr>
                <w:rFonts w:asciiTheme="majorHAnsi" w:hAnsiTheme="majorHAnsi" w:cs="Arial"/>
                <w:b/>
                <w:bCs/>
                <w:iCs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iCs/>
                <w:szCs w:val="28"/>
              </w:rPr>
              <w:t xml:space="preserve">Certificate of </w:t>
            </w:r>
            <w:r w:rsidR="009572F6">
              <w:rPr>
                <w:rFonts w:asciiTheme="majorHAnsi" w:hAnsiTheme="majorHAnsi" w:cs="Arial"/>
                <w:b/>
                <w:bCs/>
                <w:iCs/>
                <w:szCs w:val="28"/>
              </w:rPr>
              <w:t xml:space="preserve">Appreciation </w:t>
            </w:r>
            <w:r w:rsidR="004B3B30">
              <w:rPr>
                <w:rFonts w:asciiTheme="majorHAnsi" w:hAnsiTheme="majorHAnsi" w:cs="Arial"/>
                <w:b/>
                <w:bCs/>
                <w:iCs/>
                <w:szCs w:val="28"/>
              </w:rPr>
              <w:t>SPRINT</w:t>
            </w:r>
          </w:p>
          <w:p w14:paraId="0115C8F8" w14:textId="45EF81D7" w:rsidR="00B80DA6" w:rsidRDefault="00B80DA6" w:rsidP="00B80DA6">
            <w:r>
              <w:t>A Certification Issued b</w:t>
            </w:r>
            <w:r w:rsidR="005B3912">
              <w:t>y The SPR</w:t>
            </w:r>
            <w:r w:rsidR="004B3B30">
              <w:t>INT Committee at Shoolini University</w:t>
            </w:r>
          </w:p>
          <w:p w14:paraId="601EB558" w14:textId="77777777" w:rsidR="00B80DA6" w:rsidRDefault="00B80DA6" w:rsidP="00A53FBD"/>
          <w:p w14:paraId="67472DE5" w14:textId="77777777" w:rsidR="00A53FBD" w:rsidRDefault="00A53FBD" w:rsidP="005F2F06"/>
          <w:p w14:paraId="6EE89797" w14:textId="77777777" w:rsidR="000C0B43" w:rsidRDefault="000C0B43" w:rsidP="00AA1202"/>
          <w:p w14:paraId="0DECA4C5" w14:textId="77777777" w:rsidR="003A116D" w:rsidRPr="003B7BCE" w:rsidRDefault="003A116D" w:rsidP="00AA1202"/>
        </w:tc>
      </w:tr>
    </w:tbl>
    <w:p w14:paraId="3095531C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1A3D" w14:paraId="4072ED1F" w14:textId="77777777" w:rsidTr="00A61A3D">
        <w:trPr>
          <w:trHeight w:val="252"/>
        </w:trPr>
        <w:tc>
          <w:tcPr>
            <w:tcW w:w="1885" w:type="dxa"/>
          </w:tcPr>
          <w:p w14:paraId="6BA238B4" w14:textId="77777777" w:rsidR="00A61A3D" w:rsidRDefault="00A61A3D" w:rsidP="000160CF"/>
        </w:tc>
        <w:tc>
          <w:tcPr>
            <w:tcW w:w="360" w:type="dxa"/>
          </w:tcPr>
          <w:p w14:paraId="496641EF" w14:textId="77777777" w:rsidR="00A61A3D" w:rsidRDefault="00A61A3D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72FC4111" w14:textId="77777777" w:rsidR="00A61A3D" w:rsidRDefault="00A61A3D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525921CF" w14:textId="77777777" w:rsidR="00A61A3D" w:rsidRDefault="00A61A3D" w:rsidP="000160CF"/>
        </w:tc>
      </w:tr>
      <w:tr w:rsidR="00A61A3D" w14:paraId="752898EE" w14:textId="77777777" w:rsidTr="00A61A3D">
        <w:trPr>
          <w:trHeight w:val="260"/>
        </w:trPr>
        <w:tc>
          <w:tcPr>
            <w:tcW w:w="1885" w:type="dxa"/>
          </w:tcPr>
          <w:p w14:paraId="13FF9FD2" w14:textId="77777777" w:rsidR="00A61A3D" w:rsidRDefault="00A61A3D" w:rsidP="000160CF"/>
        </w:tc>
        <w:tc>
          <w:tcPr>
            <w:tcW w:w="360" w:type="dxa"/>
          </w:tcPr>
          <w:p w14:paraId="50A301CC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1888C607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5221C8FE" w14:textId="77777777" w:rsidR="00A61A3D" w:rsidRDefault="00A61A3D" w:rsidP="000160CF"/>
        </w:tc>
      </w:tr>
      <w:tr w:rsidR="00A61A3D" w14:paraId="25D99770" w14:textId="77777777" w:rsidTr="00A61A3D">
        <w:tc>
          <w:tcPr>
            <w:tcW w:w="1885" w:type="dxa"/>
          </w:tcPr>
          <w:p w14:paraId="317FC871" w14:textId="15D08444" w:rsidR="00A61A3D" w:rsidRPr="003E172B" w:rsidRDefault="00C5719E" w:rsidP="00F80170">
            <w:pPr>
              <w:pStyle w:val="Heading1"/>
            </w:pPr>
            <w:r>
              <w:t>Presentation</w:t>
            </w:r>
            <w:r w:rsidR="00222FC7">
              <w:t>s</w:t>
            </w:r>
          </w:p>
        </w:tc>
        <w:tc>
          <w:tcPr>
            <w:tcW w:w="360" w:type="dxa"/>
          </w:tcPr>
          <w:p w14:paraId="0E3952C6" w14:textId="77777777" w:rsidR="00A61A3D" w:rsidRPr="00CB1046" w:rsidRDefault="00A61A3D" w:rsidP="000160CF"/>
        </w:tc>
        <w:tc>
          <w:tcPr>
            <w:tcW w:w="1710" w:type="dxa"/>
          </w:tcPr>
          <w:p w14:paraId="6179BCA3" w14:textId="77777777" w:rsidR="00A61A3D" w:rsidRDefault="009F4410" w:rsidP="00A61A3D">
            <w:r>
              <w:t>June 2023</w:t>
            </w:r>
          </w:p>
          <w:p w14:paraId="2F52F16D" w14:textId="77777777" w:rsidR="005C044D" w:rsidRDefault="005C044D" w:rsidP="00A61A3D"/>
          <w:p w14:paraId="7D815D90" w14:textId="77777777" w:rsidR="005C044D" w:rsidRDefault="005C044D" w:rsidP="00A61A3D"/>
          <w:p w14:paraId="0611B7A8" w14:textId="77777777" w:rsidR="005C044D" w:rsidRDefault="005C044D" w:rsidP="00A61A3D"/>
          <w:p w14:paraId="75B0D838" w14:textId="77777777" w:rsidR="005C044D" w:rsidRDefault="005C044D" w:rsidP="00A61A3D"/>
          <w:p w14:paraId="4829207D" w14:textId="03B7FF6D" w:rsidR="005C044D" w:rsidRPr="00FE0E52" w:rsidRDefault="00DE2057" w:rsidP="00A61A3D">
            <w:r>
              <w:t>March 2024</w:t>
            </w:r>
          </w:p>
        </w:tc>
        <w:tc>
          <w:tcPr>
            <w:tcW w:w="5400" w:type="dxa"/>
          </w:tcPr>
          <w:p w14:paraId="6CD03BD7" w14:textId="01E5407E" w:rsidR="00A61A3D" w:rsidRDefault="00583A1A" w:rsidP="000160CF">
            <w:pPr>
              <w:pStyle w:val="Heading2"/>
            </w:pPr>
            <w:r>
              <w:t xml:space="preserve">Presentation at </w:t>
            </w:r>
            <w:r w:rsidR="00535245">
              <w:t>SPRINT</w:t>
            </w:r>
          </w:p>
          <w:p w14:paraId="0B949E8B" w14:textId="584194A6" w:rsidR="00A61A3D" w:rsidRDefault="002644B9" w:rsidP="000160CF">
            <w:r>
              <w:t xml:space="preserve">Lead Presenter at </w:t>
            </w:r>
            <w:r w:rsidR="009F4410">
              <w:t>SPRINT Group Activity on ‘Transformation’</w:t>
            </w:r>
          </w:p>
          <w:p w14:paraId="5EE0C314" w14:textId="041BDBCF" w:rsidR="00C918A0" w:rsidRPr="003B19FB" w:rsidRDefault="00C918A0" w:rsidP="000160CF">
            <w:r>
              <w:t xml:space="preserve">And </w:t>
            </w:r>
            <w:r w:rsidR="009541F5">
              <w:t>volunteered</w:t>
            </w:r>
            <w:r w:rsidR="00292488">
              <w:t xml:space="preserve"> in other SPRINT related activities</w:t>
            </w:r>
            <w:r w:rsidR="009541F5">
              <w:t xml:space="preserve"> </w:t>
            </w:r>
            <w:r w:rsidR="00CE7050">
              <w:t>as well.</w:t>
            </w:r>
          </w:p>
          <w:p w14:paraId="4772A929" w14:textId="77777777" w:rsidR="00A61A3D" w:rsidRDefault="00A61A3D" w:rsidP="000160CF"/>
          <w:p w14:paraId="1A582BEB" w14:textId="77777777" w:rsidR="00DE2057" w:rsidRDefault="00DE2057" w:rsidP="000160CF"/>
          <w:p w14:paraId="6BC4EBB2" w14:textId="77777777" w:rsidR="00DE2057" w:rsidRPr="00DE2057" w:rsidRDefault="00DE2057" w:rsidP="000160CF">
            <w:pPr>
              <w:rPr>
                <w:b/>
                <w:bCs/>
              </w:rPr>
            </w:pPr>
            <w:r w:rsidRPr="00DE2057">
              <w:rPr>
                <w:b/>
                <w:bCs/>
              </w:rPr>
              <w:t>Product Pitch at GoogleDev Create Hackathon</w:t>
            </w:r>
          </w:p>
          <w:p w14:paraId="5F9302A7" w14:textId="045A3FE7" w:rsidR="00DE2057" w:rsidRPr="00CB1046" w:rsidRDefault="00DE2057" w:rsidP="000160CF">
            <w:r>
              <w:t>Team Lead and Lead Product Presenter at Dev Create Hackathon Held at Pyramid College GDG Jalandhar. One of the Top 12 Teams out of many teams.</w:t>
            </w:r>
          </w:p>
        </w:tc>
      </w:tr>
      <w:tr w:rsidR="00A61A3D" w14:paraId="05821A02" w14:textId="77777777" w:rsidTr="00A61A3D">
        <w:tc>
          <w:tcPr>
            <w:tcW w:w="1885" w:type="dxa"/>
          </w:tcPr>
          <w:p w14:paraId="27936434" w14:textId="77777777" w:rsidR="00A61A3D" w:rsidRPr="00A77208" w:rsidRDefault="00A61A3D" w:rsidP="000160CF"/>
        </w:tc>
        <w:tc>
          <w:tcPr>
            <w:tcW w:w="360" w:type="dxa"/>
          </w:tcPr>
          <w:p w14:paraId="5C77E16D" w14:textId="77777777" w:rsidR="00A61A3D" w:rsidRPr="00A77208" w:rsidRDefault="00A61A3D" w:rsidP="000160CF"/>
        </w:tc>
        <w:tc>
          <w:tcPr>
            <w:tcW w:w="1710" w:type="dxa"/>
          </w:tcPr>
          <w:p w14:paraId="7E0FF7D3" w14:textId="37F4D83F" w:rsidR="00A61A3D" w:rsidRPr="00FE0E52" w:rsidRDefault="00A61A3D" w:rsidP="00A61A3D"/>
        </w:tc>
        <w:tc>
          <w:tcPr>
            <w:tcW w:w="5400" w:type="dxa"/>
          </w:tcPr>
          <w:p w14:paraId="06B8E159" w14:textId="61AFCF0C" w:rsidR="00222FC7" w:rsidRPr="003B19FB" w:rsidRDefault="00222FC7" w:rsidP="00222FC7">
            <w:pPr>
              <w:pStyle w:val="Heading2"/>
            </w:pPr>
          </w:p>
          <w:p w14:paraId="52D9B859" w14:textId="77777777" w:rsidR="00A61A3D" w:rsidRPr="00A77208" w:rsidRDefault="00A61A3D" w:rsidP="000160CF"/>
        </w:tc>
      </w:tr>
      <w:tr w:rsidR="00A61A3D" w14:paraId="5F540815" w14:textId="77777777" w:rsidTr="00A61A3D">
        <w:tc>
          <w:tcPr>
            <w:tcW w:w="1885" w:type="dxa"/>
          </w:tcPr>
          <w:p w14:paraId="6B2C72E0" w14:textId="77777777" w:rsidR="00A61A3D" w:rsidRPr="00A77208" w:rsidRDefault="00A61A3D" w:rsidP="000160CF"/>
        </w:tc>
        <w:tc>
          <w:tcPr>
            <w:tcW w:w="360" w:type="dxa"/>
          </w:tcPr>
          <w:p w14:paraId="233FE567" w14:textId="77777777" w:rsidR="00A61A3D" w:rsidRPr="00A77208" w:rsidRDefault="00A61A3D" w:rsidP="000160CF"/>
        </w:tc>
        <w:tc>
          <w:tcPr>
            <w:tcW w:w="1710" w:type="dxa"/>
          </w:tcPr>
          <w:p w14:paraId="655054CA" w14:textId="25987719" w:rsidR="00A61A3D" w:rsidRPr="00FE0E52" w:rsidRDefault="00A61A3D" w:rsidP="00A61A3D"/>
        </w:tc>
        <w:tc>
          <w:tcPr>
            <w:tcW w:w="5400" w:type="dxa"/>
          </w:tcPr>
          <w:p w14:paraId="55D1C84F" w14:textId="3F63CB94" w:rsidR="00A61A3D" w:rsidRDefault="00A61A3D" w:rsidP="000160CF">
            <w:pPr>
              <w:pStyle w:val="Heading2"/>
            </w:pPr>
          </w:p>
          <w:p w14:paraId="1B9C8982" w14:textId="77777777" w:rsidR="00A61A3D" w:rsidRPr="003B19FB" w:rsidRDefault="00A61A3D" w:rsidP="00222FC7"/>
        </w:tc>
      </w:tr>
    </w:tbl>
    <w:p w14:paraId="35C6EEE3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1A3D" w14:paraId="4012E0B6" w14:textId="77777777" w:rsidTr="009D4C5B">
        <w:trPr>
          <w:trHeight w:val="260"/>
        </w:trPr>
        <w:tc>
          <w:tcPr>
            <w:tcW w:w="1885" w:type="dxa"/>
          </w:tcPr>
          <w:p w14:paraId="7FA64AE2" w14:textId="77777777" w:rsidR="00A61A3D" w:rsidRDefault="00A61A3D" w:rsidP="0010307D"/>
        </w:tc>
        <w:tc>
          <w:tcPr>
            <w:tcW w:w="360" w:type="dxa"/>
          </w:tcPr>
          <w:p w14:paraId="2993B810" w14:textId="77777777" w:rsidR="00A61A3D" w:rsidRDefault="00A61A3D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23091050" w14:textId="77777777" w:rsidR="00A61A3D" w:rsidRDefault="00A61A3D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2DC38004" w14:textId="77777777" w:rsidR="00A61A3D" w:rsidRDefault="00A61A3D" w:rsidP="000160CF"/>
        </w:tc>
      </w:tr>
      <w:tr w:rsidR="00A61A3D" w14:paraId="65E2C2A0" w14:textId="77777777" w:rsidTr="00A61A3D">
        <w:tc>
          <w:tcPr>
            <w:tcW w:w="1885" w:type="dxa"/>
          </w:tcPr>
          <w:p w14:paraId="2F4375FE" w14:textId="77777777" w:rsidR="00A61A3D" w:rsidRPr="00245D69" w:rsidRDefault="00000000" w:rsidP="00E566CF">
            <w:pPr>
              <w:pStyle w:val="Heading1"/>
            </w:pPr>
            <w:sdt>
              <w:sdtPr>
                <w:id w:val="343678475"/>
                <w:placeholder>
                  <w:docPart w:val="5497B386659F4C78BD9EA955723D5C8C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 xml:space="preserve">Community </w:t>
                </w:r>
                <w:r w:rsidR="0006400E" w:rsidRPr="003B19FB">
                  <w:t>service</w:t>
                </w:r>
              </w:sdtContent>
            </w:sdt>
          </w:p>
        </w:tc>
        <w:tc>
          <w:tcPr>
            <w:tcW w:w="360" w:type="dxa"/>
          </w:tcPr>
          <w:p w14:paraId="4A125CE0" w14:textId="77777777" w:rsidR="00A61A3D" w:rsidRPr="00CB1046" w:rsidRDefault="00A61A3D" w:rsidP="000160CF"/>
        </w:tc>
        <w:tc>
          <w:tcPr>
            <w:tcW w:w="1710" w:type="dxa"/>
          </w:tcPr>
          <w:p w14:paraId="3D81E1C8" w14:textId="7E8B9C77" w:rsidR="00A61A3D" w:rsidRPr="003E172B" w:rsidRDefault="004828E5" w:rsidP="00E566CF">
            <w:r>
              <w:t>7</w:t>
            </w:r>
            <w:r w:rsidRPr="004828E5">
              <w:rPr>
                <w:vertAlign w:val="superscript"/>
              </w:rPr>
              <w:t>th</w:t>
            </w:r>
            <w:r>
              <w:t xml:space="preserve"> July</w:t>
            </w:r>
            <w:r w:rsidR="0075683A">
              <w:t xml:space="preserve"> 2023</w:t>
            </w:r>
          </w:p>
        </w:tc>
        <w:tc>
          <w:tcPr>
            <w:tcW w:w="5400" w:type="dxa"/>
          </w:tcPr>
          <w:p w14:paraId="3ABF786B" w14:textId="77777777" w:rsidR="00A61A3D" w:rsidRPr="003B19FB" w:rsidRDefault="00000000" w:rsidP="000160CF">
            <w:pPr>
              <w:pStyle w:val="Heading2"/>
            </w:pPr>
            <w:sdt>
              <w:sdtPr>
                <w:id w:val="-908002524"/>
                <w:placeholder>
                  <w:docPart w:val="4D04C5D5668E494F95EDFC418B8C9254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Organization</w:t>
                </w:r>
              </w:sdtContent>
            </w:sdt>
          </w:p>
          <w:p w14:paraId="5E7B74A4" w14:textId="1B51A514" w:rsidR="00A61A3D" w:rsidRDefault="0006677F" w:rsidP="000160CF">
            <w:r>
              <w:t>Manav Mandir</w:t>
            </w:r>
            <w:r w:rsidR="00F91B04">
              <w:t xml:space="preserve"> Helping Kids with Muscular Dystrophy</w:t>
            </w:r>
          </w:p>
          <w:p w14:paraId="41369444" w14:textId="77777777" w:rsidR="00A61A3D" w:rsidRPr="00CB1046" w:rsidRDefault="00A61A3D" w:rsidP="000160CF"/>
        </w:tc>
      </w:tr>
      <w:tr w:rsidR="00A61A3D" w14:paraId="1D0B9D30" w14:textId="77777777" w:rsidTr="00A61A3D">
        <w:tc>
          <w:tcPr>
            <w:tcW w:w="1885" w:type="dxa"/>
          </w:tcPr>
          <w:p w14:paraId="475170BB" w14:textId="77777777" w:rsidR="00A61A3D" w:rsidRPr="00A77208" w:rsidRDefault="00A61A3D" w:rsidP="000160CF"/>
        </w:tc>
        <w:tc>
          <w:tcPr>
            <w:tcW w:w="360" w:type="dxa"/>
          </w:tcPr>
          <w:p w14:paraId="1A5E9266" w14:textId="77777777" w:rsidR="00A61A3D" w:rsidRPr="00A77208" w:rsidRDefault="00A61A3D" w:rsidP="000160CF"/>
        </w:tc>
        <w:tc>
          <w:tcPr>
            <w:tcW w:w="1710" w:type="dxa"/>
          </w:tcPr>
          <w:p w14:paraId="39230C13" w14:textId="4E7F96E0" w:rsidR="00A61A3D" w:rsidRPr="00FE0E52" w:rsidRDefault="00A61A3D" w:rsidP="00A61A3D"/>
        </w:tc>
        <w:tc>
          <w:tcPr>
            <w:tcW w:w="5400" w:type="dxa"/>
          </w:tcPr>
          <w:p w14:paraId="75F9B190" w14:textId="3E588500" w:rsidR="00E566CF" w:rsidRDefault="00E566CF" w:rsidP="00F91B04">
            <w:pPr>
              <w:pStyle w:val="Heading2"/>
            </w:pPr>
          </w:p>
          <w:p w14:paraId="071DCB44" w14:textId="77777777" w:rsidR="00A61A3D" w:rsidRPr="00A77208" w:rsidRDefault="00E566CF" w:rsidP="00E566CF">
            <w:r w:rsidRPr="00A77208">
              <w:t xml:space="preserve"> </w:t>
            </w:r>
          </w:p>
        </w:tc>
      </w:tr>
    </w:tbl>
    <w:p w14:paraId="6199F7BA" w14:textId="77777777" w:rsidR="00A90527" w:rsidRDefault="00A90527" w:rsidP="003E172B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9D4C5B" w14:paraId="6EF54B61" w14:textId="77777777" w:rsidTr="00320CF8">
        <w:trPr>
          <w:trHeight w:val="68"/>
        </w:trPr>
        <w:tc>
          <w:tcPr>
            <w:tcW w:w="1885" w:type="dxa"/>
          </w:tcPr>
          <w:p w14:paraId="6AC18ABC" w14:textId="77777777" w:rsidR="009D4C5B" w:rsidRDefault="009D4C5B" w:rsidP="000160CF"/>
        </w:tc>
        <w:tc>
          <w:tcPr>
            <w:tcW w:w="360" w:type="dxa"/>
          </w:tcPr>
          <w:p w14:paraId="1DF44B48" w14:textId="77777777" w:rsidR="009D4C5B" w:rsidRDefault="009D4C5B" w:rsidP="000160CF"/>
        </w:tc>
        <w:tc>
          <w:tcPr>
            <w:tcW w:w="1710" w:type="dxa"/>
            <w:tcBorders>
              <w:bottom w:val="single" w:sz="4" w:space="0" w:color="auto"/>
            </w:tcBorders>
          </w:tcPr>
          <w:p w14:paraId="3FF8BBBC" w14:textId="77777777" w:rsidR="009D4C5B" w:rsidRDefault="009D4C5B" w:rsidP="000160CF"/>
        </w:tc>
        <w:tc>
          <w:tcPr>
            <w:tcW w:w="5400" w:type="dxa"/>
            <w:tcBorders>
              <w:bottom w:val="single" w:sz="4" w:space="0" w:color="auto"/>
            </w:tcBorders>
          </w:tcPr>
          <w:p w14:paraId="4446E613" w14:textId="77777777" w:rsidR="009D4C5B" w:rsidRDefault="009D4C5B" w:rsidP="000160CF"/>
        </w:tc>
      </w:tr>
      <w:tr w:rsidR="009D4C5B" w14:paraId="19D1899F" w14:textId="77777777" w:rsidTr="009D4C5B">
        <w:trPr>
          <w:trHeight w:val="287"/>
        </w:trPr>
        <w:tc>
          <w:tcPr>
            <w:tcW w:w="1885" w:type="dxa"/>
          </w:tcPr>
          <w:p w14:paraId="5359B855" w14:textId="77777777" w:rsidR="009D4C5B" w:rsidRDefault="009D4C5B" w:rsidP="000160CF"/>
        </w:tc>
        <w:tc>
          <w:tcPr>
            <w:tcW w:w="360" w:type="dxa"/>
          </w:tcPr>
          <w:p w14:paraId="34016487" w14:textId="77777777" w:rsidR="009D4C5B" w:rsidRDefault="009D4C5B" w:rsidP="000160CF"/>
        </w:tc>
        <w:tc>
          <w:tcPr>
            <w:tcW w:w="1710" w:type="dxa"/>
            <w:tcBorders>
              <w:top w:val="single" w:sz="4" w:space="0" w:color="auto"/>
            </w:tcBorders>
          </w:tcPr>
          <w:p w14:paraId="347A6C1B" w14:textId="77777777" w:rsidR="009D4C5B" w:rsidRDefault="009D4C5B" w:rsidP="000160CF"/>
        </w:tc>
        <w:tc>
          <w:tcPr>
            <w:tcW w:w="5400" w:type="dxa"/>
            <w:tcBorders>
              <w:top w:val="single" w:sz="4" w:space="0" w:color="auto"/>
            </w:tcBorders>
          </w:tcPr>
          <w:p w14:paraId="57921236" w14:textId="77777777" w:rsidR="009D4C5B" w:rsidRDefault="009D4C5B" w:rsidP="000160CF"/>
        </w:tc>
      </w:tr>
      <w:tr w:rsidR="009D4C5B" w14:paraId="23B203DE" w14:textId="77777777" w:rsidTr="009D4C5B">
        <w:tc>
          <w:tcPr>
            <w:tcW w:w="1885" w:type="dxa"/>
          </w:tcPr>
          <w:p w14:paraId="55ECAEFB" w14:textId="77777777" w:rsidR="00320CF8" w:rsidRDefault="00320CF8" w:rsidP="00E566CF">
            <w:pPr>
              <w:pStyle w:val="Heading1"/>
            </w:pPr>
          </w:p>
          <w:p w14:paraId="01DB73E3" w14:textId="77777777" w:rsidR="00320CF8" w:rsidRDefault="00320CF8" w:rsidP="00E566CF">
            <w:pPr>
              <w:pStyle w:val="Heading1"/>
            </w:pPr>
          </w:p>
          <w:p w14:paraId="169950BC" w14:textId="7401BDCE" w:rsidR="009D4C5B" w:rsidRPr="00CB1046" w:rsidRDefault="00320CF8" w:rsidP="00E566CF">
            <w:pPr>
              <w:pStyle w:val="Heading1"/>
            </w:pPr>
            <w:r>
              <w:t>Languages</w:t>
            </w:r>
          </w:p>
        </w:tc>
        <w:tc>
          <w:tcPr>
            <w:tcW w:w="360" w:type="dxa"/>
          </w:tcPr>
          <w:p w14:paraId="12BB0A13" w14:textId="77777777" w:rsidR="009D4C5B" w:rsidRPr="00CB1046" w:rsidRDefault="009D4C5B" w:rsidP="000160CF"/>
        </w:tc>
        <w:tc>
          <w:tcPr>
            <w:tcW w:w="1710" w:type="dxa"/>
          </w:tcPr>
          <w:p w14:paraId="12DE716E" w14:textId="77777777" w:rsidR="009D4C5B" w:rsidRDefault="009D4C5B" w:rsidP="00E566CF"/>
          <w:p w14:paraId="26B938D7" w14:textId="77777777" w:rsidR="00DB74C1" w:rsidRDefault="00DB74C1" w:rsidP="00E566CF"/>
          <w:p w14:paraId="5A7853B8" w14:textId="77777777" w:rsidR="00DB74C1" w:rsidRDefault="00DB74C1" w:rsidP="00E566CF"/>
          <w:p w14:paraId="2C7E4336" w14:textId="206EEC9F" w:rsidR="00DB74C1" w:rsidRPr="00FE0E52" w:rsidRDefault="00DB74C1" w:rsidP="00E566CF">
            <w:r>
              <w:t>English</w:t>
            </w:r>
          </w:p>
        </w:tc>
        <w:tc>
          <w:tcPr>
            <w:tcW w:w="5400" w:type="dxa"/>
          </w:tcPr>
          <w:p w14:paraId="7ADF8F93" w14:textId="77777777" w:rsidR="00DB74C1" w:rsidRDefault="00DB74C1" w:rsidP="000160CF"/>
          <w:p w14:paraId="61CB1500" w14:textId="77777777" w:rsidR="00DB74C1" w:rsidRDefault="00DB74C1" w:rsidP="000160CF"/>
          <w:p w14:paraId="07DF6694" w14:textId="77777777" w:rsidR="00DB74C1" w:rsidRDefault="00DB74C1" w:rsidP="000160CF"/>
          <w:p w14:paraId="02E52CF6" w14:textId="385AA101" w:rsidR="009D4C5B" w:rsidRDefault="004E2AD5" w:rsidP="000160CF">
            <w:r w:rsidRPr="00A23D9F">
              <w:t>Advanced level (C1) according to the British Council diagnostic test.</w:t>
            </w:r>
          </w:p>
          <w:p w14:paraId="2CFA91A4" w14:textId="77777777" w:rsidR="009D4C5B" w:rsidRPr="00CB1046" w:rsidRDefault="009D4C5B" w:rsidP="000160CF"/>
        </w:tc>
      </w:tr>
      <w:tr w:rsidR="009D4C5B" w14:paraId="7B85F6E5" w14:textId="77777777" w:rsidTr="009D4C5B">
        <w:tc>
          <w:tcPr>
            <w:tcW w:w="1885" w:type="dxa"/>
          </w:tcPr>
          <w:p w14:paraId="7F4B2A78" w14:textId="77777777" w:rsidR="009D4C5B" w:rsidRPr="00A77208" w:rsidRDefault="009D4C5B" w:rsidP="000160CF"/>
        </w:tc>
        <w:tc>
          <w:tcPr>
            <w:tcW w:w="360" w:type="dxa"/>
          </w:tcPr>
          <w:p w14:paraId="01A94119" w14:textId="77777777" w:rsidR="00FF6DDA" w:rsidRPr="00A77208" w:rsidRDefault="00FF6DDA" w:rsidP="000160CF"/>
        </w:tc>
        <w:tc>
          <w:tcPr>
            <w:tcW w:w="1710" w:type="dxa"/>
          </w:tcPr>
          <w:p w14:paraId="675E06B2" w14:textId="5F607F97" w:rsidR="00911694" w:rsidRDefault="00FF6DDA" w:rsidP="00E566CF">
            <w:r>
              <w:t>Hindi</w:t>
            </w:r>
          </w:p>
          <w:p w14:paraId="19B1CBFB" w14:textId="77777777" w:rsidR="00B07FFE" w:rsidRDefault="00B07FFE" w:rsidP="00E566CF"/>
          <w:p w14:paraId="58433DE3" w14:textId="77777777" w:rsidR="00B07FFE" w:rsidRDefault="00B07FFE" w:rsidP="00E566CF"/>
          <w:p w14:paraId="62E178C6" w14:textId="09D9B356" w:rsidR="00B07FFE" w:rsidRDefault="00B07FFE" w:rsidP="00E566CF">
            <w:r>
              <w:t>Marathi</w:t>
            </w:r>
          </w:p>
          <w:p w14:paraId="20ACD94C" w14:textId="77777777" w:rsidR="00911694" w:rsidRDefault="00911694" w:rsidP="00E566CF"/>
          <w:p w14:paraId="356FE843" w14:textId="77777777" w:rsidR="00911694" w:rsidRDefault="00911694" w:rsidP="00E566CF"/>
          <w:p w14:paraId="4957BC2D" w14:textId="77777777" w:rsidR="00EB3A50" w:rsidRDefault="00EB3A50" w:rsidP="00E566CF"/>
          <w:p w14:paraId="031CB57E" w14:textId="4AC6D7F5" w:rsidR="00911694" w:rsidRDefault="008F0068" w:rsidP="00E566CF">
            <w:r>
              <w:t xml:space="preserve">Tulu </w:t>
            </w:r>
          </w:p>
          <w:p w14:paraId="5E978476" w14:textId="77777777" w:rsidR="00FF6DDA" w:rsidRDefault="00FF6DDA" w:rsidP="00E566CF"/>
          <w:p w14:paraId="3CF1985B" w14:textId="77777777" w:rsidR="004E3822" w:rsidRDefault="004E3822" w:rsidP="00E566CF"/>
          <w:p w14:paraId="7ED7277A" w14:textId="02AB4FD2" w:rsidR="004E3822" w:rsidRDefault="004E3822" w:rsidP="00E566CF">
            <w:r>
              <w:t>Kannada</w:t>
            </w:r>
          </w:p>
          <w:p w14:paraId="0C5A6C26" w14:textId="03F394B1" w:rsidR="004E3822" w:rsidRDefault="004E3822" w:rsidP="00E566CF">
            <w:r>
              <w:t xml:space="preserve"> </w:t>
            </w:r>
          </w:p>
          <w:p w14:paraId="1E4F5599" w14:textId="77777777" w:rsidR="00FF6DDA" w:rsidRDefault="00FF6DDA" w:rsidP="00E566CF"/>
          <w:p w14:paraId="5533072A" w14:textId="2C325DF0" w:rsidR="009D4C5B" w:rsidRPr="00FE0E52" w:rsidRDefault="00016F48" w:rsidP="00E566CF">
            <w:r>
              <w:t>Japanese</w:t>
            </w:r>
          </w:p>
        </w:tc>
        <w:tc>
          <w:tcPr>
            <w:tcW w:w="5400" w:type="dxa"/>
          </w:tcPr>
          <w:p w14:paraId="09675155" w14:textId="1E024918" w:rsidR="00FF6DDA" w:rsidRDefault="00785BF5" w:rsidP="000160CF">
            <w:r>
              <w:t xml:space="preserve">Native </w:t>
            </w:r>
            <w:r w:rsidR="00911694">
              <w:t>Speaker</w:t>
            </w:r>
            <w:r w:rsidR="00D56A18">
              <w:t>, Advanced Reading and Writing</w:t>
            </w:r>
          </w:p>
          <w:p w14:paraId="162B4C79" w14:textId="77777777" w:rsidR="00D56A18" w:rsidRDefault="00D56A18" w:rsidP="000160CF"/>
          <w:p w14:paraId="1AF58D6A" w14:textId="77777777" w:rsidR="00D56A18" w:rsidRDefault="00D56A18" w:rsidP="000160CF"/>
          <w:p w14:paraId="5B52174D" w14:textId="0305FA9C" w:rsidR="00D56A18" w:rsidRDefault="00B07FFE" w:rsidP="000160CF">
            <w:r>
              <w:t>Advanced Listener, Intermediate Speaker</w:t>
            </w:r>
            <w:r w:rsidR="006222F8">
              <w:t>, Advanced Reading and Writing</w:t>
            </w:r>
          </w:p>
          <w:p w14:paraId="52B87429" w14:textId="77777777" w:rsidR="00FF6DDA" w:rsidRDefault="00FF6DDA" w:rsidP="000160CF"/>
          <w:p w14:paraId="6F73D561" w14:textId="77777777" w:rsidR="00FF6DDA" w:rsidRDefault="00FF6DDA" w:rsidP="000160CF"/>
          <w:p w14:paraId="1BD30164" w14:textId="329BF511" w:rsidR="008F0068" w:rsidRDefault="008F0068" w:rsidP="000160CF">
            <w:r>
              <w:t>Native Speaker</w:t>
            </w:r>
            <w:r w:rsidR="004E3822">
              <w:t xml:space="preserve"> </w:t>
            </w:r>
            <w:r>
              <w:t>(</w:t>
            </w:r>
            <w:r w:rsidR="00574ED5">
              <w:t>Mother Tongue)</w:t>
            </w:r>
          </w:p>
          <w:p w14:paraId="6FF068C1" w14:textId="77777777" w:rsidR="008F0068" w:rsidRDefault="008F0068" w:rsidP="000160CF"/>
          <w:p w14:paraId="2A2A81A8" w14:textId="77777777" w:rsidR="008F0068" w:rsidRDefault="008F0068" w:rsidP="000160CF"/>
          <w:p w14:paraId="63AA2359" w14:textId="0AF2109B" w:rsidR="004E3822" w:rsidRDefault="00B8247A" w:rsidP="000160CF">
            <w:r>
              <w:t>Intermediate List</w:t>
            </w:r>
            <w:r w:rsidR="001D2849">
              <w:t>e</w:t>
            </w:r>
            <w:r>
              <w:t>ner</w:t>
            </w:r>
            <w:r w:rsidR="001D2849">
              <w:t>, Novice Speaker</w:t>
            </w:r>
            <w:r>
              <w:t xml:space="preserve"> </w:t>
            </w:r>
          </w:p>
          <w:p w14:paraId="52315CFD" w14:textId="77777777" w:rsidR="004E3822" w:rsidRDefault="004E3822" w:rsidP="000160CF"/>
          <w:p w14:paraId="251F7491" w14:textId="77777777" w:rsidR="004E3822" w:rsidRDefault="004E3822" w:rsidP="000160CF"/>
          <w:p w14:paraId="21A6C11C" w14:textId="4AC93C69" w:rsidR="009D4C5B" w:rsidRDefault="00010A4B" w:rsidP="000160CF">
            <w:r>
              <w:t xml:space="preserve">Intermediate Listener, </w:t>
            </w:r>
            <w:r w:rsidR="00381C7F">
              <w:t>Novice Speaker</w:t>
            </w:r>
          </w:p>
          <w:p w14:paraId="154B0EDD" w14:textId="77777777" w:rsidR="009D4C5B" w:rsidRPr="00A77208" w:rsidRDefault="009D4C5B" w:rsidP="000160CF"/>
        </w:tc>
      </w:tr>
    </w:tbl>
    <w:p w14:paraId="5D5D9B63" w14:textId="77777777" w:rsidR="00381598" w:rsidRPr="005718A0" w:rsidRDefault="00381598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2150"/>
        <w:gridCol w:w="4960"/>
      </w:tblGrid>
      <w:tr w:rsidR="00262B6F" w14:paraId="4F708D45" w14:textId="77777777" w:rsidTr="00CE7050">
        <w:trPr>
          <w:trHeight w:val="648"/>
        </w:trPr>
        <w:tc>
          <w:tcPr>
            <w:tcW w:w="1885" w:type="dxa"/>
          </w:tcPr>
          <w:p w14:paraId="6B1F09E4" w14:textId="77777777" w:rsidR="00262B6F" w:rsidRDefault="00262B6F" w:rsidP="00564EBE"/>
        </w:tc>
        <w:tc>
          <w:tcPr>
            <w:tcW w:w="360" w:type="dxa"/>
          </w:tcPr>
          <w:p w14:paraId="20CB635F" w14:textId="77777777" w:rsidR="00262B6F" w:rsidRDefault="00262B6F" w:rsidP="00564EBE"/>
        </w:tc>
        <w:tc>
          <w:tcPr>
            <w:tcW w:w="2150" w:type="dxa"/>
            <w:tcBorders>
              <w:bottom w:val="single" w:sz="4" w:space="0" w:color="auto"/>
            </w:tcBorders>
          </w:tcPr>
          <w:p w14:paraId="35AFEA96" w14:textId="77777777" w:rsidR="00262B6F" w:rsidRDefault="00262B6F" w:rsidP="00564EBE"/>
        </w:tc>
        <w:tc>
          <w:tcPr>
            <w:tcW w:w="4960" w:type="dxa"/>
            <w:tcBorders>
              <w:bottom w:val="single" w:sz="4" w:space="0" w:color="auto"/>
            </w:tcBorders>
          </w:tcPr>
          <w:p w14:paraId="38C74360" w14:textId="77777777" w:rsidR="00262B6F" w:rsidRDefault="00262B6F" w:rsidP="00564EBE"/>
        </w:tc>
      </w:tr>
      <w:tr w:rsidR="009D4C5B" w14:paraId="20169F79" w14:textId="77777777" w:rsidTr="00CE7050">
        <w:trPr>
          <w:trHeight w:val="305"/>
        </w:trPr>
        <w:tc>
          <w:tcPr>
            <w:tcW w:w="1885" w:type="dxa"/>
          </w:tcPr>
          <w:p w14:paraId="2BE87047" w14:textId="77777777" w:rsidR="009D4C5B" w:rsidRDefault="009D4C5B" w:rsidP="00564EBE"/>
        </w:tc>
        <w:tc>
          <w:tcPr>
            <w:tcW w:w="360" w:type="dxa"/>
          </w:tcPr>
          <w:p w14:paraId="0F280FF7" w14:textId="77777777" w:rsidR="009D4C5B" w:rsidRDefault="009D4C5B" w:rsidP="00564EBE"/>
        </w:tc>
        <w:tc>
          <w:tcPr>
            <w:tcW w:w="2150" w:type="dxa"/>
            <w:tcBorders>
              <w:top w:val="single" w:sz="4" w:space="0" w:color="auto"/>
            </w:tcBorders>
          </w:tcPr>
          <w:p w14:paraId="0EF924BD" w14:textId="77777777" w:rsidR="009D4C5B" w:rsidRDefault="009D4C5B" w:rsidP="00564EBE"/>
        </w:tc>
        <w:tc>
          <w:tcPr>
            <w:tcW w:w="4960" w:type="dxa"/>
            <w:tcBorders>
              <w:top w:val="single" w:sz="4" w:space="0" w:color="auto"/>
            </w:tcBorders>
          </w:tcPr>
          <w:p w14:paraId="07032E5F" w14:textId="77777777" w:rsidR="009D4C5B" w:rsidRDefault="009D4C5B" w:rsidP="00564EBE"/>
        </w:tc>
      </w:tr>
      <w:tr w:rsidR="00262B6F" w14:paraId="394A8084" w14:textId="77777777" w:rsidTr="00CE7050">
        <w:tc>
          <w:tcPr>
            <w:tcW w:w="1885" w:type="dxa"/>
          </w:tcPr>
          <w:p w14:paraId="1EF097D6" w14:textId="77777777" w:rsidR="00262B6F" w:rsidRPr="00CB1046" w:rsidRDefault="00000000" w:rsidP="00E566CF">
            <w:pPr>
              <w:pStyle w:val="Heading1"/>
            </w:pPr>
            <w:sdt>
              <w:sdtPr>
                <w:id w:val="-999192823"/>
                <w:placeholder>
                  <w:docPart w:val="B9089BBD5925431DADED47DAC44FC146"/>
                </w:placeholder>
                <w:temporary/>
                <w:showingPlcHdr/>
                <w15:appearance w15:val="hidden"/>
              </w:sdtPr>
              <w:sdtContent>
                <w:r w:rsidR="00E566CF">
                  <w:t>Computer skills</w:t>
                </w:r>
              </w:sdtContent>
            </w:sdt>
          </w:p>
        </w:tc>
        <w:tc>
          <w:tcPr>
            <w:tcW w:w="360" w:type="dxa"/>
          </w:tcPr>
          <w:p w14:paraId="0EFDAD09" w14:textId="77777777" w:rsidR="00262B6F" w:rsidRPr="00CB1046" w:rsidRDefault="00262B6F" w:rsidP="00564EBE"/>
        </w:tc>
        <w:tc>
          <w:tcPr>
            <w:tcW w:w="2150" w:type="dxa"/>
          </w:tcPr>
          <w:p w14:paraId="34E3DFE7" w14:textId="77777777" w:rsidR="00262B6F" w:rsidRPr="00FE0E52" w:rsidRDefault="00000000" w:rsidP="00E566CF">
            <w:sdt>
              <w:sdtPr>
                <w:id w:val="-754895938"/>
                <w:placeholder>
                  <w:docPart w:val="6CC7939A103B4E6B8639F6D4F6FB705A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Programming</w:t>
                </w:r>
              </w:sdtContent>
            </w:sdt>
          </w:p>
        </w:tc>
        <w:tc>
          <w:tcPr>
            <w:tcW w:w="4960" w:type="dxa"/>
          </w:tcPr>
          <w:p w14:paraId="25116C26" w14:textId="20B4311B" w:rsidR="00262B6F" w:rsidRDefault="00261AE3" w:rsidP="00116BD3">
            <w:r>
              <w:t>C</w:t>
            </w:r>
            <w:r w:rsidR="00FD603E">
              <w:t xml:space="preserve"> </w:t>
            </w:r>
            <w:r>
              <w:t>(Programming Language), C++, HTML5, CSS</w:t>
            </w:r>
            <w:r w:rsidR="003F1B92">
              <w:t>,</w:t>
            </w:r>
            <w:r w:rsidR="002218F2">
              <w:t xml:space="preserve"> </w:t>
            </w:r>
            <w:r w:rsidR="003F1B92">
              <w:t>Python</w:t>
            </w:r>
            <w:r w:rsidR="00FD603E">
              <w:t xml:space="preserve"> </w:t>
            </w:r>
            <w:r w:rsidR="002218F2">
              <w:t>(Basics)</w:t>
            </w:r>
            <w:r w:rsidR="00B676B8">
              <w:t>, JavaScript</w:t>
            </w:r>
            <w:r w:rsidR="00CE7050">
              <w:t>, Java, DART.</w:t>
            </w:r>
          </w:p>
          <w:p w14:paraId="286EAF5E" w14:textId="77777777" w:rsidR="00116BD3" w:rsidRPr="00CB1046" w:rsidRDefault="00116BD3" w:rsidP="00564EBE"/>
        </w:tc>
      </w:tr>
      <w:tr w:rsidR="00262B6F" w14:paraId="1A4B9DDC" w14:textId="77777777" w:rsidTr="00CE7050">
        <w:tc>
          <w:tcPr>
            <w:tcW w:w="1885" w:type="dxa"/>
          </w:tcPr>
          <w:p w14:paraId="7A3119D9" w14:textId="77777777" w:rsidR="00262B6F" w:rsidRPr="00A77208" w:rsidRDefault="00262B6F" w:rsidP="00564EBE"/>
        </w:tc>
        <w:tc>
          <w:tcPr>
            <w:tcW w:w="360" w:type="dxa"/>
          </w:tcPr>
          <w:p w14:paraId="48B98820" w14:textId="77777777" w:rsidR="00262B6F" w:rsidRPr="00A77208" w:rsidRDefault="00262B6F" w:rsidP="00564EBE"/>
        </w:tc>
        <w:tc>
          <w:tcPr>
            <w:tcW w:w="2150" w:type="dxa"/>
          </w:tcPr>
          <w:p w14:paraId="10A81BDA" w14:textId="3DDBC376" w:rsidR="00262B6F" w:rsidRPr="00FE0E52" w:rsidRDefault="008434F7" w:rsidP="00E566CF">
            <w:r>
              <w:t>PowerPoint</w:t>
            </w:r>
          </w:p>
        </w:tc>
        <w:tc>
          <w:tcPr>
            <w:tcW w:w="4960" w:type="dxa"/>
          </w:tcPr>
          <w:p w14:paraId="0F506551" w14:textId="4E0F3A3D" w:rsidR="00262B6F" w:rsidRPr="00A77208" w:rsidRDefault="00283139" w:rsidP="00E566CF">
            <w:r w:rsidRPr="00283139">
              <w:t xml:space="preserve">Proficient in Microsoft PowerPoint, with the ability to create visually appealing and engaging </w:t>
            </w:r>
            <w:r w:rsidR="002E551D" w:rsidRPr="00283139">
              <w:t>presentations</w:t>
            </w:r>
            <w:r w:rsidR="00CE7050">
              <w:t xml:space="preserve"> using VBA and ChatGPT and other Generative AI</w:t>
            </w:r>
            <w:r w:rsidR="002E551D" w:rsidRPr="00283139">
              <w:t>.</w:t>
            </w:r>
            <w:r w:rsidR="00E566CF" w:rsidRPr="00A77208">
              <w:t xml:space="preserve"> </w:t>
            </w:r>
          </w:p>
        </w:tc>
      </w:tr>
      <w:tr w:rsidR="00116BD3" w14:paraId="2961EB10" w14:textId="77777777" w:rsidTr="005D00C1">
        <w:trPr>
          <w:trHeight w:val="2935"/>
        </w:trPr>
        <w:tc>
          <w:tcPr>
            <w:tcW w:w="1885" w:type="dxa"/>
          </w:tcPr>
          <w:p w14:paraId="61F3B4B2" w14:textId="77777777" w:rsidR="00116BD3" w:rsidRPr="00A77208" w:rsidRDefault="00116BD3" w:rsidP="00564EBE"/>
        </w:tc>
        <w:tc>
          <w:tcPr>
            <w:tcW w:w="360" w:type="dxa"/>
          </w:tcPr>
          <w:p w14:paraId="5D67FE35" w14:textId="77777777" w:rsidR="00116BD3" w:rsidRPr="00A77208" w:rsidRDefault="00116BD3" w:rsidP="00564EBE"/>
        </w:tc>
        <w:tc>
          <w:tcPr>
            <w:tcW w:w="2150" w:type="dxa"/>
          </w:tcPr>
          <w:p w14:paraId="7D97978D" w14:textId="77777777" w:rsidR="00116BD3" w:rsidRDefault="00116BD3" w:rsidP="00E566CF"/>
          <w:p w14:paraId="32878EAC" w14:textId="77777777" w:rsidR="000F1A98" w:rsidRDefault="000F1A98" w:rsidP="00E566CF">
            <w:r>
              <w:t>MS-Excel</w:t>
            </w:r>
          </w:p>
          <w:p w14:paraId="66B5995B" w14:textId="77777777" w:rsidR="00CE7050" w:rsidRDefault="00CE7050" w:rsidP="00E566CF"/>
          <w:p w14:paraId="434CCD5C" w14:textId="77777777" w:rsidR="00CE7050" w:rsidRDefault="00CE7050" w:rsidP="00E566CF"/>
          <w:p w14:paraId="1EAA6ADD" w14:textId="77777777" w:rsidR="00CE7050" w:rsidRDefault="00CE7050" w:rsidP="00E566CF">
            <w:r>
              <w:t>Web Development</w:t>
            </w:r>
          </w:p>
          <w:p w14:paraId="434001DD" w14:textId="77777777" w:rsidR="00CE7050" w:rsidRDefault="00CE7050" w:rsidP="00E566CF"/>
          <w:p w14:paraId="1A841EF2" w14:textId="77777777" w:rsidR="00CE7050" w:rsidRDefault="00CE7050" w:rsidP="00E566CF"/>
          <w:p w14:paraId="2FF554EF" w14:textId="77777777" w:rsidR="00CE7050" w:rsidRDefault="00B05475" w:rsidP="00E566CF">
            <w:r>
              <w:t>Cross-Platform Development</w:t>
            </w:r>
          </w:p>
          <w:p w14:paraId="27DB3F9F" w14:textId="77777777" w:rsidR="00B05475" w:rsidRDefault="00B05475" w:rsidP="00E566CF"/>
          <w:p w14:paraId="1663A409" w14:textId="77777777" w:rsidR="00B05475" w:rsidRDefault="00B05475" w:rsidP="00E566CF">
            <w:r>
              <w:t>AI And ML</w:t>
            </w:r>
          </w:p>
          <w:p w14:paraId="07C87521" w14:textId="77777777" w:rsidR="00B05475" w:rsidRDefault="00B05475" w:rsidP="00E566CF"/>
          <w:p w14:paraId="79902685" w14:textId="11BE3928" w:rsidR="00B05475" w:rsidRPr="003B19FB" w:rsidRDefault="00B05475" w:rsidP="00E566CF">
            <w:r>
              <w:t>UI/UX</w:t>
            </w:r>
          </w:p>
        </w:tc>
        <w:tc>
          <w:tcPr>
            <w:tcW w:w="4960" w:type="dxa"/>
          </w:tcPr>
          <w:p w14:paraId="2A22B268" w14:textId="30D287E6" w:rsidR="00E566CF" w:rsidRDefault="00E566CF" w:rsidP="00E566CF"/>
          <w:p w14:paraId="5A3550EA" w14:textId="77777777" w:rsidR="00116BD3" w:rsidRDefault="00DC7E34" w:rsidP="00E566CF">
            <w:r w:rsidRPr="00DC7E34">
              <w:t>Basic knowledge of Excel, including the use of formulas and basic functions</w:t>
            </w:r>
            <w:r w:rsidR="00CE7050">
              <w:t xml:space="preserve"> and AI Integration.</w:t>
            </w:r>
          </w:p>
          <w:p w14:paraId="2E0B6B1D" w14:textId="77777777" w:rsidR="00CE7050" w:rsidRDefault="00CE7050" w:rsidP="00E566CF"/>
          <w:p w14:paraId="2B95451B" w14:textId="77777777" w:rsidR="00B05475" w:rsidRDefault="00CE7050" w:rsidP="00E566CF">
            <w:r>
              <w:t>HTML, CSS, JavaScript, Node.js, Express.js, React.Js, MongoDB, MySQL, JQuery, OpenAI API, etc.</w:t>
            </w:r>
          </w:p>
          <w:p w14:paraId="558E3C77" w14:textId="77777777" w:rsidR="00B05475" w:rsidRDefault="00B05475" w:rsidP="00E566CF"/>
          <w:p w14:paraId="1E1001CD" w14:textId="77777777" w:rsidR="00CE7050" w:rsidRDefault="00B05475" w:rsidP="00E566CF">
            <w:r>
              <w:t>React Native, Angular Cordova, Flutter.</w:t>
            </w:r>
            <w:r w:rsidR="00CE7050">
              <w:t xml:space="preserve">  </w:t>
            </w:r>
          </w:p>
          <w:p w14:paraId="163B030C" w14:textId="77777777" w:rsidR="00B05475" w:rsidRDefault="00B05475" w:rsidP="00E566CF"/>
          <w:p w14:paraId="5A3331C4" w14:textId="77777777" w:rsidR="00B05475" w:rsidRDefault="00B05475" w:rsidP="00E566CF"/>
          <w:p w14:paraId="3750D442" w14:textId="77777777" w:rsidR="00B05475" w:rsidRDefault="00B05475" w:rsidP="00E566CF">
            <w:r>
              <w:t>PyTorch, TensorFlow, Pandas, Numpy.</w:t>
            </w:r>
          </w:p>
          <w:p w14:paraId="1F3A4C4D" w14:textId="77777777" w:rsidR="00B05475" w:rsidRDefault="00B05475" w:rsidP="00E566CF"/>
          <w:p w14:paraId="1022FD73" w14:textId="031790CC" w:rsidR="00B05475" w:rsidRPr="003B19FB" w:rsidRDefault="00B05475" w:rsidP="00E566CF">
            <w:r>
              <w:t xml:space="preserve">Figma, Notion, </w:t>
            </w:r>
            <w:proofErr w:type="spellStart"/>
            <w:r>
              <w:t>MaterialUI</w:t>
            </w:r>
            <w:proofErr w:type="spellEnd"/>
            <w:r>
              <w:t>, IBM Design Thinking.</w:t>
            </w:r>
          </w:p>
        </w:tc>
      </w:tr>
    </w:tbl>
    <w:p w14:paraId="2C8386D3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3875" w14:paraId="09335D5E" w14:textId="77777777" w:rsidTr="00307855">
        <w:tc>
          <w:tcPr>
            <w:tcW w:w="1885" w:type="dxa"/>
          </w:tcPr>
          <w:p w14:paraId="4CD82777" w14:textId="77777777" w:rsidR="00A63875" w:rsidRDefault="00A63875" w:rsidP="00564EBE"/>
        </w:tc>
        <w:tc>
          <w:tcPr>
            <w:tcW w:w="360" w:type="dxa"/>
          </w:tcPr>
          <w:p w14:paraId="1B6EDFC4" w14:textId="77777777" w:rsidR="00A63875" w:rsidRDefault="00A63875" w:rsidP="00564EBE"/>
        </w:tc>
        <w:tc>
          <w:tcPr>
            <w:tcW w:w="1710" w:type="dxa"/>
            <w:tcBorders>
              <w:bottom w:val="single" w:sz="4" w:space="0" w:color="auto"/>
            </w:tcBorders>
          </w:tcPr>
          <w:p w14:paraId="078B2C63" w14:textId="77777777" w:rsidR="00A63875" w:rsidRDefault="00A63875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01327EB4" w14:textId="77777777" w:rsidR="00A63875" w:rsidRDefault="00A63875" w:rsidP="00564EBE"/>
        </w:tc>
      </w:tr>
      <w:tr w:rsidR="009D4C5B" w14:paraId="2ADDB950" w14:textId="77777777" w:rsidTr="00307855">
        <w:trPr>
          <w:trHeight w:val="287"/>
        </w:trPr>
        <w:tc>
          <w:tcPr>
            <w:tcW w:w="1885" w:type="dxa"/>
          </w:tcPr>
          <w:p w14:paraId="12918571" w14:textId="77777777" w:rsidR="009D4C5B" w:rsidRDefault="009D4C5B" w:rsidP="00564EBE"/>
        </w:tc>
        <w:tc>
          <w:tcPr>
            <w:tcW w:w="360" w:type="dxa"/>
          </w:tcPr>
          <w:p w14:paraId="73B8F80F" w14:textId="77777777" w:rsidR="009D4C5B" w:rsidRDefault="009D4C5B" w:rsidP="00564EBE"/>
        </w:tc>
        <w:tc>
          <w:tcPr>
            <w:tcW w:w="1710" w:type="dxa"/>
            <w:tcBorders>
              <w:top w:val="single" w:sz="4" w:space="0" w:color="auto"/>
            </w:tcBorders>
          </w:tcPr>
          <w:p w14:paraId="1A113BE5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2233735F" w14:textId="77777777" w:rsidR="009D4C5B" w:rsidRDefault="009D4C5B" w:rsidP="00564EBE"/>
        </w:tc>
      </w:tr>
      <w:tr w:rsidR="00A63875" w14:paraId="18CD9EC9" w14:textId="77777777" w:rsidTr="00307855">
        <w:tc>
          <w:tcPr>
            <w:tcW w:w="1885" w:type="dxa"/>
          </w:tcPr>
          <w:p w14:paraId="171AF593" w14:textId="77777777" w:rsidR="00A63875" w:rsidRPr="00CB1046" w:rsidRDefault="00000000" w:rsidP="00E566CF">
            <w:pPr>
              <w:pStyle w:val="Heading1"/>
            </w:pPr>
            <w:sdt>
              <w:sdtPr>
                <w:id w:val="33083235"/>
                <w:placeholder>
                  <w:docPart w:val="D6D19EB2400147A79EEAB39DA9083F75"/>
                </w:placeholder>
                <w:temporary/>
                <w:showingPlcHdr/>
                <w15:appearance w15:val="hidden"/>
              </w:sdtPr>
              <w:sdtContent>
                <w:r w:rsidR="00E566CF">
                  <w:t>References</w:t>
                </w:r>
              </w:sdtContent>
            </w:sdt>
          </w:p>
        </w:tc>
        <w:tc>
          <w:tcPr>
            <w:tcW w:w="360" w:type="dxa"/>
          </w:tcPr>
          <w:p w14:paraId="004BD522" w14:textId="77777777" w:rsidR="00A63875" w:rsidRPr="00CB1046" w:rsidRDefault="00A63875" w:rsidP="00564EBE"/>
        </w:tc>
        <w:tc>
          <w:tcPr>
            <w:tcW w:w="1710" w:type="dxa"/>
          </w:tcPr>
          <w:p w14:paraId="783C2CD3" w14:textId="1FF3C449" w:rsidR="00A63875" w:rsidRPr="00FE0E52" w:rsidRDefault="00C95EB6" w:rsidP="00E566CF">
            <w:r>
              <w:t>Dr. Pankaj Vaidya</w:t>
            </w:r>
          </w:p>
        </w:tc>
        <w:tc>
          <w:tcPr>
            <w:tcW w:w="5400" w:type="dxa"/>
          </w:tcPr>
          <w:p w14:paraId="379092B1" w14:textId="05A769B9" w:rsidR="009B19C4" w:rsidRPr="003B19FB" w:rsidRDefault="000215EA" w:rsidP="009B19C4">
            <w:r>
              <w:t xml:space="preserve">HOD, </w:t>
            </w:r>
            <w:r w:rsidR="00A44EE3">
              <w:t>School of Electrical</w:t>
            </w:r>
            <w:r w:rsidR="00AA4199">
              <w:t xml:space="preserve"> and Computer Science Engineering</w:t>
            </w:r>
          </w:p>
          <w:p w14:paraId="1C1470A6" w14:textId="77777777" w:rsidR="004A1AEF" w:rsidRDefault="00BD1F52" w:rsidP="009B19C4">
            <w:r>
              <w:t xml:space="preserve">Email: </w:t>
            </w:r>
            <w:hyperlink r:id="rId14" w:history="1">
              <w:r w:rsidRPr="007479C7">
                <w:rPr>
                  <w:rStyle w:val="Hyperlink"/>
                </w:rPr>
                <w:t>pankaj.vaidya@shooliniuniversity.com</w:t>
              </w:r>
            </w:hyperlink>
            <w:r>
              <w:t xml:space="preserve">, </w:t>
            </w:r>
          </w:p>
          <w:p w14:paraId="405851B7" w14:textId="09B5BCB0" w:rsidR="009B19C4" w:rsidRPr="003B19FB" w:rsidRDefault="00BD1F52" w:rsidP="009B19C4">
            <w:r>
              <w:t xml:space="preserve">Phone: </w:t>
            </w:r>
            <w:r w:rsidR="00D15898">
              <w:t>+91 94180</w:t>
            </w:r>
            <w:r w:rsidR="004A1AEF">
              <w:t xml:space="preserve"> 80977</w:t>
            </w:r>
            <w:r>
              <w:t xml:space="preserve"> </w:t>
            </w:r>
          </w:p>
          <w:p w14:paraId="1743A2EA" w14:textId="77777777" w:rsidR="00A63875" w:rsidRPr="00CB1046" w:rsidRDefault="00A63875" w:rsidP="009B19C4"/>
        </w:tc>
      </w:tr>
      <w:tr w:rsidR="00A63875" w14:paraId="02D83708" w14:textId="77777777" w:rsidTr="00307855">
        <w:tc>
          <w:tcPr>
            <w:tcW w:w="1885" w:type="dxa"/>
          </w:tcPr>
          <w:p w14:paraId="23514C34" w14:textId="77777777" w:rsidR="00A63875" w:rsidRPr="00A77208" w:rsidRDefault="00A63875" w:rsidP="00564EBE"/>
        </w:tc>
        <w:tc>
          <w:tcPr>
            <w:tcW w:w="360" w:type="dxa"/>
          </w:tcPr>
          <w:p w14:paraId="00E52FCD" w14:textId="77777777" w:rsidR="00A63875" w:rsidRPr="00A77208" w:rsidRDefault="00A63875" w:rsidP="00564EBE"/>
        </w:tc>
        <w:tc>
          <w:tcPr>
            <w:tcW w:w="1710" w:type="dxa"/>
          </w:tcPr>
          <w:p w14:paraId="7C0AFA27" w14:textId="77777777" w:rsidR="00A63875" w:rsidRDefault="00F01DBD" w:rsidP="00E566CF">
            <w:r>
              <w:t>Mr. Puneet Kapoor</w:t>
            </w:r>
          </w:p>
          <w:p w14:paraId="404E0631" w14:textId="77777777" w:rsidR="00307855" w:rsidRDefault="00307855" w:rsidP="00E566CF"/>
          <w:p w14:paraId="7F9AA8F7" w14:textId="77777777" w:rsidR="00307855" w:rsidRDefault="00307855" w:rsidP="00E566CF"/>
          <w:p w14:paraId="2037F681" w14:textId="77777777" w:rsidR="00307855" w:rsidRDefault="00307855" w:rsidP="00E566CF"/>
          <w:p w14:paraId="626BB05F" w14:textId="37530A65" w:rsidR="00307855" w:rsidRDefault="00307855" w:rsidP="00E566CF">
            <w:r>
              <w:t xml:space="preserve">Mr. Dahlak Daniel </w:t>
            </w:r>
          </w:p>
          <w:p w14:paraId="14DA0C85" w14:textId="77777777" w:rsidR="00307855" w:rsidRDefault="00307855" w:rsidP="00E566CF"/>
          <w:p w14:paraId="1D5F9662" w14:textId="77777777" w:rsidR="00307855" w:rsidRDefault="00307855" w:rsidP="00E566CF"/>
          <w:p w14:paraId="736774D5" w14:textId="6034457D" w:rsidR="00307855" w:rsidRPr="00FE0E52" w:rsidRDefault="00307855" w:rsidP="00E566CF"/>
        </w:tc>
        <w:tc>
          <w:tcPr>
            <w:tcW w:w="5400" w:type="dxa"/>
          </w:tcPr>
          <w:p w14:paraId="62F9F368" w14:textId="6F13C581" w:rsidR="00B45D64" w:rsidRPr="003B19FB" w:rsidRDefault="00A03FEC" w:rsidP="00B45D64">
            <w:r>
              <w:t>Se</w:t>
            </w:r>
            <w:r w:rsidR="00177274">
              <w:t xml:space="preserve">nior Assistant Professor, Yogananda School of </w:t>
            </w:r>
            <w:r w:rsidR="00C40174">
              <w:t>AI,</w:t>
            </w:r>
          </w:p>
          <w:p w14:paraId="29FBD50B" w14:textId="62FB0BEF" w:rsidR="00E566CF" w:rsidRDefault="004632F3" w:rsidP="00E566CF">
            <w:r>
              <w:t xml:space="preserve">Email: </w:t>
            </w:r>
            <w:hyperlink r:id="rId15" w:history="1">
              <w:r w:rsidR="00DF6430" w:rsidRPr="007479C7">
                <w:rPr>
                  <w:rStyle w:val="Hyperlink"/>
                </w:rPr>
                <w:t>puneet785@gmail.com</w:t>
              </w:r>
            </w:hyperlink>
            <w:r w:rsidR="00DF6430">
              <w:t>,</w:t>
            </w:r>
          </w:p>
          <w:p w14:paraId="4BB2CCDA" w14:textId="410F1517" w:rsidR="00DF6430" w:rsidRDefault="00DF6430" w:rsidP="00E566CF">
            <w:r>
              <w:t>Phone: +91</w:t>
            </w:r>
            <w:r w:rsidR="0033789F">
              <w:t xml:space="preserve"> 89685 </w:t>
            </w:r>
            <w:r w:rsidR="00B72F8C">
              <w:t>40506</w:t>
            </w:r>
          </w:p>
          <w:p w14:paraId="3CB4B371" w14:textId="77777777" w:rsidR="00B72F8C" w:rsidRPr="003B19FB" w:rsidRDefault="00B72F8C" w:rsidP="00E566CF"/>
          <w:p w14:paraId="3D28CEEE" w14:textId="7BA8BF71" w:rsidR="00B45D64" w:rsidRDefault="003F1E7B" w:rsidP="00B45D64">
            <w:r>
              <w:t>Assistant Pro</w:t>
            </w:r>
            <w:r w:rsidR="00655B71">
              <w:t>fessor, Yogananda School of AI,</w:t>
            </w:r>
          </w:p>
          <w:p w14:paraId="105982BF" w14:textId="0FAB3D66" w:rsidR="00655B71" w:rsidRDefault="00655B71" w:rsidP="00B45D64">
            <w:r>
              <w:t>Email</w:t>
            </w:r>
            <w:r w:rsidR="00591FE4">
              <w:t xml:space="preserve">: </w:t>
            </w:r>
            <w:hyperlink r:id="rId16" w:history="1">
              <w:r w:rsidR="0018398B" w:rsidRPr="007479C7">
                <w:rPr>
                  <w:rStyle w:val="Hyperlink"/>
                </w:rPr>
                <w:t>dahlakdanielsolomon@shooliniuniversity.com</w:t>
              </w:r>
            </w:hyperlink>
            <w:r w:rsidR="0019146B">
              <w:t>,</w:t>
            </w:r>
          </w:p>
          <w:p w14:paraId="6DBB782D" w14:textId="75490EF8" w:rsidR="0018398B" w:rsidRPr="003B19FB" w:rsidRDefault="0018398B" w:rsidP="00B45D64">
            <w:r>
              <w:t>Phone: +91</w:t>
            </w:r>
            <w:r w:rsidR="000D5074">
              <w:t xml:space="preserve"> 6230 589145</w:t>
            </w:r>
          </w:p>
          <w:p w14:paraId="61974252" w14:textId="77777777" w:rsidR="00A63875" w:rsidRPr="00A77208" w:rsidRDefault="00A63875" w:rsidP="00564EBE"/>
        </w:tc>
      </w:tr>
    </w:tbl>
    <w:p w14:paraId="1936796C" w14:textId="2DB0A0DC" w:rsidR="00570997" w:rsidRPr="00707650" w:rsidRDefault="00570997" w:rsidP="001D429D">
      <w:pPr>
        <w:rPr>
          <w:rStyle w:val="Bold"/>
          <w:sz w:val="24"/>
        </w:rPr>
      </w:pPr>
    </w:p>
    <w:tbl>
      <w:tblPr>
        <w:tblW w:w="93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759"/>
        <w:gridCol w:w="4415"/>
        <w:gridCol w:w="1164"/>
        <w:gridCol w:w="1509"/>
      </w:tblGrid>
      <w:tr w:rsidR="00570997" w14:paraId="1A6E732B" w14:textId="77777777" w:rsidTr="00F26942">
        <w:trPr>
          <w:trHeight w:val="260"/>
        </w:trPr>
        <w:tc>
          <w:tcPr>
            <w:tcW w:w="1509" w:type="dxa"/>
          </w:tcPr>
          <w:p w14:paraId="674BF341" w14:textId="77777777" w:rsidR="00570997" w:rsidRDefault="00570997" w:rsidP="00993A2A"/>
        </w:tc>
        <w:tc>
          <w:tcPr>
            <w:tcW w:w="759" w:type="dxa"/>
          </w:tcPr>
          <w:p w14:paraId="67C001AB" w14:textId="77777777" w:rsidR="00570997" w:rsidRDefault="00570997" w:rsidP="00993A2A"/>
        </w:tc>
        <w:tc>
          <w:tcPr>
            <w:tcW w:w="4415" w:type="dxa"/>
            <w:tcBorders>
              <w:top w:val="single" w:sz="4" w:space="0" w:color="auto"/>
            </w:tcBorders>
          </w:tcPr>
          <w:p w14:paraId="4C0CDD07" w14:textId="77777777" w:rsidR="00570997" w:rsidRDefault="00570997" w:rsidP="00993A2A"/>
        </w:tc>
        <w:tc>
          <w:tcPr>
            <w:tcW w:w="2673" w:type="dxa"/>
            <w:gridSpan w:val="2"/>
            <w:tcBorders>
              <w:top w:val="single" w:sz="4" w:space="0" w:color="auto"/>
            </w:tcBorders>
          </w:tcPr>
          <w:p w14:paraId="24884291" w14:textId="77777777" w:rsidR="00570997" w:rsidRDefault="00570997" w:rsidP="00993A2A"/>
        </w:tc>
      </w:tr>
      <w:tr w:rsidR="00A837AB" w14:paraId="2142213C" w14:textId="6C0ACB01" w:rsidTr="00F26942">
        <w:trPr>
          <w:gridAfter w:val="1"/>
          <w:wAfter w:w="1509" w:type="dxa"/>
        </w:trPr>
        <w:tc>
          <w:tcPr>
            <w:tcW w:w="1509" w:type="dxa"/>
          </w:tcPr>
          <w:p w14:paraId="1A44FED5" w14:textId="6EB69AB5" w:rsidR="00A837AB" w:rsidRPr="003E172B" w:rsidRDefault="00A837AB" w:rsidP="00A837AB">
            <w:pPr>
              <w:pStyle w:val="Heading1"/>
            </w:pPr>
            <w:r>
              <w:t xml:space="preserve"> Socials</w:t>
            </w:r>
          </w:p>
        </w:tc>
        <w:tc>
          <w:tcPr>
            <w:tcW w:w="759" w:type="dxa"/>
          </w:tcPr>
          <w:p w14:paraId="63F0EC6C" w14:textId="77777777" w:rsidR="00A837AB" w:rsidRPr="00CB1046" w:rsidRDefault="00A837AB" w:rsidP="00A837AB">
            <w:pPr>
              <w:pStyle w:val="Heading2"/>
            </w:pPr>
          </w:p>
        </w:tc>
        <w:tc>
          <w:tcPr>
            <w:tcW w:w="5579" w:type="dxa"/>
            <w:gridSpan w:val="2"/>
          </w:tcPr>
          <w:p w14:paraId="21A1178C" w14:textId="77777777" w:rsidR="00A837AB" w:rsidRDefault="00A837AB" w:rsidP="00A837AB">
            <w:pPr>
              <w:pStyle w:val="Heading2"/>
            </w:pPr>
          </w:p>
          <w:p w14:paraId="78B027A6" w14:textId="77777777" w:rsidR="006B1F31" w:rsidRDefault="00A837AB" w:rsidP="00A837AB">
            <w:pPr>
              <w:pStyle w:val="Heading2"/>
            </w:pPr>
            <w:r>
              <w:t xml:space="preserve">Linkedin: </w:t>
            </w:r>
          </w:p>
          <w:p w14:paraId="2574C668" w14:textId="6F9C7ABF" w:rsidR="002F3D85" w:rsidRPr="006B1F31" w:rsidRDefault="00000000" w:rsidP="00A837AB">
            <w:pPr>
              <w:pStyle w:val="Heading2"/>
            </w:pPr>
            <w:hyperlink r:id="rId17" w:history="1">
              <w:r w:rsidR="006B1F31" w:rsidRPr="006B1F31">
                <w:rPr>
                  <w:rStyle w:val="Hyperlink"/>
                </w:rPr>
                <w:t>https://www.linkedin.com/in/kshitij-kulal-485704242/</w:t>
              </w:r>
            </w:hyperlink>
          </w:p>
          <w:p w14:paraId="04F03886" w14:textId="77777777" w:rsidR="002F3D85" w:rsidRDefault="002F3D85" w:rsidP="00A837AB">
            <w:pPr>
              <w:pStyle w:val="Heading2"/>
            </w:pPr>
          </w:p>
          <w:p w14:paraId="57BBD7E4" w14:textId="77777777" w:rsidR="002F3D85" w:rsidRDefault="002F3D85" w:rsidP="00A837AB">
            <w:pPr>
              <w:pStyle w:val="Heading2"/>
            </w:pPr>
          </w:p>
          <w:p w14:paraId="70CC5FA0" w14:textId="25B1F7BB" w:rsidR="00A837AB" w:rsidRDefault="005D6406" w:rsidP="00F26942">
            <w:pPr>
              <w:pStyle w:val="Heading2"/>
            </w:pPr>
            <w:r>
              <w:t>H</w:t>
            </w:r>
            <w:r w:rsidR="00F26942">
              <w:t xml:space="preserve">ackerrank: </w:t>
            </w:r>
            <w:hyperlink r:id="rId18" w:history="1">
              <w:r w:rsidR="00F26942" w:rsidRPr="007479C7">
                <w:rPr>
                  <w:rStyle w:val="Hyperlink"/>
                </w:rPr>
                <w:t>https://www.hackerrank.com/kshitijkulal095?hr_r=1</w:t>
              </w:r>
            </w:hyperlink>
          </w:p>
          <w:p w14:paraId="6C37E5E0" w14:textId="77777777" w:rsidR="00BA0F5A" w:rsidRPr="00BA0F5A" w:rsidRDefault="00BA0F5A" w:rsidP="00BA0F5A"/>
          <w:p w14:paraId="6BDC2D70" w14:textId="77777777" w:rsidR="006B1F31" w:rsidRDefault="006B1F31" w:rsidP="006B1F31"/>
          <w:p w14:paraId="1B72F2CB" w14:textId="77777777" w:rsidR="00BA0F5A" w:rsidRDefault="0010701A" w:rsidP="006B1F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University Email: </w:t>
            </w:r>
          </w:p>
          <w:p w14:paraId="2E2E1794" w14:textId="553C0196" w:rsidR="006B1F31" w:rsidRDefault="00000000" w:rsidP="006B1F31">
            <w:pPr>
              <w:rPr>
                <w:b/>
                <w:bCs/>
              </w:rPr>
            </w:pPr>
            <w:hyperlink r:id="rId19" w:history="1">
              <w:r w:rsidR="00BA0F5A" w:rsidRPr="007479C7">
                <w:rPr>
                  <w:rStyle w:val="Hyperlink"/>
                  <w:b/>
                  <w:bCs/>
                </w:rPr>
                <w:t>kshitijshankarkulal@shooliniUniversity.com</w:t>
              </w:r>
            </w:hyperlink>
          </w:p>
          <w:p w14:paraId="5A96889B" w14:textId="77777777" w:rsidR="00BA0F5A" w:rsidRPr="0010701A" w:rsidRDefault="00BA0F5A" w:rsidP="006B1F31">
            <w:pPr>
              <w:rPr>
                <w:b/>
                <w:bCs/>
              </w:rPr>
            </w:pPr>
          </w:p>
          <w:p w14:paraId="751AD66D" w14:textId="6C880720" w:rsidR="00F26942" w:rsidRPr="00F26942" w:rsidRDefault="00F26942" w:rsidP="00F26942"/>
        </w:tc>
      </w:tr>
      <w:tr w:rsidR="00A837AB" w14:paraId="209E6AF2" w14:textId="77777777" w:rsidTr="00F26942">
        <w:tc>
          <w:tcPr>
            <w:tcW w:w="1509" w:type="dxa"/>
          </w:tcPr>
          <w:p w14:paraId="0101C19C" w14:textId="6601517E" w:rsidR="00A837AB" w:rsidRPr="00A77208" w:rsidRDefault="00A837AB" w:rsidP="00A837AB"/>
        </w:tc>
        <w:tc>
          <w:tcPr>
            <w:tcW w:w="759" w:type="dxa"/>
          </w:tcPr>
          <w:p w14:paraId="3B6D23BC" w14:textId="77777777" w:rsidR="00A837AB" w:rsidRPr="00A77208" w:rsidRDefault="00A837AB" w:rsidP="00A837AB"/>
        </w:tc>
        <w:tc>
          <w:tcPr>
            <w:tcW w:w="4415" w:type="dxa"/>
          </w:tcPr>
          <w:p w14:paraId="6500C7A0" w14:textId="77777777" w:rsidR="00A837AB" w:rsidRPr="00FE0E52" w:rsidRDefault="00A837AB" w:rsidP="00A837AB"/>
        </w:tc>
        <w:tc>
          <w:tcPr>
            <w:tcW w:w="2673" w:type="dxa"/>
            <w:gridSpan w:val="2"/>
          </w:tcPr>
          <w:p w14:paraId="69F732BE" w14:textId="77777777" w:rsidR="00A837AB" w:rsidRPr="003B19FB" w:rsidRDefault="00A837AB" w:rsidP="00A837AB">
            <w:pPr>
              <w:pStyle w:val="Heading2"/>
            </w:pPr>
          </w:p>
          <w:p w14:paraId="4B629943" w14:textId="77777777" w:rsidR="00A837AB" w:rsidRPr="00A77208" w:rsidRDefault="00A837AB" w:rsidP="00A837AB"/>
        </w:tc>
      </w:tr>
      <w:tr w:rsidR="00A837AB" w14:paraId="648DF097" w14:textId="77777777" w:rsidTr="00F26942">
        <w:tc>
          <w:tcPr>
            <w:tcW w:w="1509" w:type="dxa"/>
          </w:tcPr>
          <w:p w14:paraId="787983F4" w14:textId="77777777" w:rsidR="00A837AB" w:rsidRPr="00A77208" w:rsidRDefault="00A837AB" w:rsidP="00A837AB"/>
        </w:tc>
        <w:tc>
          <w:tcPr>
            <w:tcW w:w="759" w:type="dxa"/>
          </w:tcPr>
          <w:p w14:paraId="68C810C3" w14:textId="77777777" w:rsidR="00A837AB" w:rsidRPr="00A77208" w:rsidRDefault="00A837AB" w:rsidP="00A837AB"/>
        </w:tc>
        <w:tc>
          <w:tcPr>
            <w:tcW w:w="4415" w:type="dxa"/>
          </w:tcPr>
          <w:p w14:paraId="5E38030C" w14:textId="77777777" w:rsidR="00A837AB" w:rsidRPr="00FE0E52" w:rsidRDefault="00A837AB" w:rsidP="00A837AB"/>
        </w:tc>
        <w:tc>
          <w:tcPr>
            <w:tcW w:w="2673" w:type="dxa"/>
            <w:gridSpan w:val="2"/>
          </w:tcPr>
          <w:p w14:paraId="25D9C704" w14:textId="77777777" w:rsidR="00A837AB" w:rsidRDefault="00A837AB" w:rsidP="00A837AB">
            <w:pPr>
              <w:pStyle w:val="Heading2"/>
            </w:pPr>
          </w:p>
          <w:p w14:paraId="2EB4AE42" w14:textId="77777777" w:rsidR="00A837AB" w:rsidRPr="003B19FB" w:rsidRDefault="00A837AB" w:rsidP="00A837AB"/>
        </w:tc>
      </w:tr>
    </w:tbl>
    <w:p w14:paraId="38F38DD4" w14:textId="708AD5BC" w:rsidR="00D05EC7" w:rsidRPr="00DE2057" w:rsidRDefault="00D05EC7" w:rsidP="00DE2057">
      <w:pPr>
        <w:rPr>
          <w:rStyle w:val="Bold"/>
          <w:b w:val="0"/>
          <w:bCs/>
          <w:sz w:val="24"/>
        </w:rPr>
      </w:pPr>
    </w:p>
    <w:sectPr w:rsidR="00D05EC7" w:rsidRPr="00DE2057" w:rsidSect="00D369B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67DE" w14:textId="77777777" w:rsidR="00D369B0" w:rsidRDefault="00D369B0" w:rsidP="005A7565">
      <w:r>
        <w:separator/>
      </w:r>
    </w:p>
    <w:p w14:paraId="5AE06AEA" w14:textId="77777777" w:rsidR="00D369B0" w:rsidRDefault="00D369B0"/>
  </w:endnote>
  <w:endnote w:type="continuationSeparator" w:id="0">
    <w:p w14:paraId="3AAC05A1" w14:textId="77777777" w:rsidR="00D369B0" w:rsidRDefault="00D369B0" w:rsidP="005A7565">
      <w:r>
        <w:continuationSeparator/>
      </w:r>
    </w:p>
    <w:p w14:paraId="7460C063" w14:textId="77777777" w:rsidR="00D369B0" w:rsidRDefault="00D369B0"/>
  </w:endnote>
  <w:endnote w:type="continuationNotice" w:id="1">
    <w:p w14:paraId="1F74D1CB" w14:textId="77777777" w:rsidR="00D369B0" w:rsidRDefault="00D369B0"/>
    <w:p w14:paraId="5FA116A3" w14:textId="77777777" w:rsidR="00D369B0" w:rsidRDefault="00D36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18A9" w14:textId="77777777" w:rsidR="006D3E0F" w:rsidRDefault="006D3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8516" w14:textId="642B2CF4" w:rsidR="00E85944" w:rsidRPr="009A08A4" w:rsidRDefault="006D3E0F" w:rsidP="00AA1202">
    <w:pPr>
      <w:pStyle w:val="Footer"/>
      <w:tabs>
        <w:tab w:val="clear" w:pos="8640"/>
        <w:tab w:val="right" w:pos="9360"/>
      </w:tabs>
    </w:pPr>
    <w:r>
      <w:t>K</w:t>
    </w:r>
    <w:r w:rsidR="003A2F98">
      <w:t>SHITIJ</w:t>
    </w:r>
    <w:r>
      <w:t xml:space="preserve"> | </w:t>
    </w:r>
    <w:r w:rsidR="007E5A08">
      <w:t>CV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9287" w14:textId="77777777" w:rsidR="006D3E0F" w:rsidRDefault="006D3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D8EF" w14:textId="77777777" w:rsidR="00D369B0" w:rsidRDefault="00D369B0" w:rsidP="005A7565">
      <w:r>
        <w:separator/>
      </w:r>
    </w:p>
    <w:p w14:paraId="6D261626" w14:textId="77777777" w:rsidR="00D369B0" w:rsidRDefault="00D369B0"/>
  </w:footnote>
  <w:footnote w:type="continuationSeparator" w:id="0">
    <w:p w14:paraId="6F4432AF" w14:textId="77777777" w:rsidR="00D369B0" w:rsidRDefault="00D369B0" w:rsidP="005A7565">
      <w:r>
        <w:continuationSeparator/>
      </w:r>
    </w:p>
    <w:p w14:paraId="265946EE" w14:textId="77777777" w:rsidR="00D369B0" w:rsidRDefault="00D369B0"/>
  </w:footnote>
  <w:footnote w:type="continuationNotice" w:id="1">
    <w:p w14:paraId="6D474EF4" w14:textId="77777777" w:rsidR="00D369B0" w:rsidRDefault="00D369B0"/>
    <w:p w14:paraId="63ACDC34" w14:textId="77777777" w:rsidR="00D369B0" w:rsidRDefault="00D369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1662" w14:textId="77777777" w:rsidR="006D3E0F" w:rsidRDefault="006D3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2D34" w14:textId="77777777" w:rsidR="006D3E0F" w:rsidRDefault="006D3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0289" w14:textId="77777777" w:rsidR="006D3E0F" w:rsidRDefault="006D3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5219"/>
    <w:multiLevelType w:val="hybridMultilevel"/>
    <w:tmpl w:val="B66E2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50840"/>
    <w:multiLevelType w:val="hybridMultilevel"/>
    <w:tmpl w:val="DDD2605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7"/>
  </w:num>
  <w:num w:numId="3" w16cid:durableId="97650806">
    <w:abstractNumId w:val="8"/>
  </w:num>
  <w:num w:numId="4" w16cid:durableId="768279313">
    <w:abstractNumId w:val="6"/>
  </w:num>
  <w:num w:numId="5" w16cid:durableId="381830193">
    <w:abstractNumId w:val="9"/>
  </w:num>
  <w:num w:numId="6" w16cid:durableId="1126505131">
    <w:abstractNumId w:val="4"/>
  </w:num>
  <w:num w:numId="7" w16cid:durableId="1917933147">
    <w:abstractNumId w:val="5"/>
  </w:num>
  <w:num w:numId="8" w16cid:durableId="1171725026">
    <w:abstractNumId w:val="10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  <w:num w:numId="49" w16cid:durableId="114612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13"/>
    <w:rsid w:val="00010A4B"/>
    <w:rsid w:val="00016F48"/>
    <w:rsid w:val="000208CD"/>
    <w:rsid w:val="000215EA"/>
    <w:rsid w:val="00021C23"/>
    <w:rsid w:val="00026155"/>
    <w:rsid w:val="000310F6"/>
    <w:rsid w:val="00035A69"/>
    <w:rsid w:val="00035E3E"/>
    <w:rsid w:val="00047090"/>
    <w:rsid w:val="000571A6"/>
    <w:rsid w:val="00062ACD"/>
    <w:rsid w:val="0006400E"/>
    <w:rsid w:val="000643B3"/>
    <w:rsid w:val="000664AD"/>
    <w:rsid w:val="0006677F"/>
    <w:rsid w:val="00071A7A"/>
    <w:rsid w:val="00076AA4"/>
    <w:rsid w:val="0008484C"/>
    <w:rsid w:val="00084A6A"/>
    <w:rsid w:val="00084CFE"/>
    <w:rsid w:val="00085A30"/>
    <w:rsid w:val="0008665C"/>
    <w:rsid w:val="00093C73"/>
    <w:rsid w:val="000A70FF"/>
    <w:rsid w:val="000B2986"/>
    <w:rsid w:val="000B4391"/>
    <w:rsid w:val="000B63D3"/>
    <w:rsid w:val="000B6759"/>
    <w:rsid w:val="000C0B43"/>
    <w:rsid w:val="000D5074"/>
    <w:rsid w:val="000D5C79"/>
    <w:rsid w:val="000E3DA1"/>
    <w:rsid w:val="000E6D36"/>
    <w:rsid w:val="000E7ACB"/>
    <w:rsid w:val="000F1A98"/>
    <w:rsid w:val="000F4523"/>
    <w:rsid w:val="000F4DA9"/>
    <w:rsid w:val="000F6D65"/>
    <w:rsid w:val="0010307D"/>
    <w:rsid w:val="0010701A"/>
    <w:rsid w:val="001105E7"/>
    <w:rsid w:val="00116BD3"/>
    <w:rsid w:val="00124062"/>
    <w:rsid w:val="001357C9"/>
    <w:rsid w:val="00142132"/>
    <w:rsid w:val="00146571"/>
    <w:rsid w:val="0015295F"/>
    <w:rsid w:val="001570E7"/>
    <w:rsid w:val="00162986"/>
    <w:rsid w:val="00177274"/>
    <w:rsid w:val="001826B3"/>
    <w:rsid w:val="001832DB"/>
    <w:rsid w:val="001836B1"/>
    <w:rsid w:val="0018398B"/>
    <w:rsid w:val="00184209"/>
    <w:rsid w:val="00190245"/>
    <w:rsid w:val="0019146B"/>
    <w:rsid w:val="00191A58"/>
    <w:rsid w:val="00193572"/>
    <w:rsid w:val="00195BDB"/>
    <w:rsid w:val="001A13C3"/>
    <w:rsid w:val="001B0371"/>
    <w:rsid w:val="001B07CC"/>
    <w:rsid w:val="001C29E5"/>
    <w:rsid w:val="001D2849"/>
    <w:rsid w:val="001D429D"/>
    <w:rsid w:val="001E0FD6"/>
    <w:rsid w:val="001E6A4B"/>
    <w:rsid w:val="001E79E6"/>
    <w:rsid w:val="001F1A6F"/>
    <w:rsid w:val="001F3B72"/>
    <w:rsid w:val="00207445"/>
    <w:rsid w:val="002218F2"/>
    <w:rsid w:val="002229F5"/>
    <w:rsid w:val="00222FC7"/>
    <w:rsid w:val="00223693"/>
    <w:rsid w:val="00230261"/>
    <w:rsid w:val="00241560"/>
    <w:rsid w:val="0024251D"/>
    <w:rsid w:val="0024293F"/>
    <w:rsid w:val="00245D69"/>
    <w:rsid w:val="00250740"/>
    <w:rsid w:val="00251FA2"/>
    <w:rsid w:val="00252B4A"/>
    <w:rsid w:val="00261AE3"/>
    <w:rsid w:val="00262B6F"/>
    <w:rsid w:val="0026435A"/>
    <w:rsid w:val="002644B9"/>
    <w:rsid w:val="00272AED"/>
    <w:rsid w:val="00280927"/>
    <w:rsid w:val="00283139"/>
    <w:rsid w:val="0028630C"/>
    <w:rsid w:val="002875C3"/>
    <w:rsid w:val="00290E97"/>
    <w:rsid w:val="00292488"/>
    <w:rsid w:val="00292655"/>
    <w:rsid w:val="002930A2"/>
    <w:rsid w:val="002A288D"/>
    <w:rsid w:val="002A62EF"/>
    <w:rsid w:val="002A6D98"/>
    <w:rsid w:val="002C288E"/>
    <w:rsid w:val="002C44FA"/>
    <w:rsid w:val="002D27A9"/>
    <w:rsid w:val="002E551D"/>
    <w:rsid w:val="002E5A4F"/>
    <w:rsid w:val="002F0258"/>
    <w:rsid w:val="002F3487"/>
    <w:rsid w:val="002F3705"/>
    <w:rsid w:val="002F3D85"/>
    <w:rsid w:val="002F4FEA"/>
    <w:rsid w:val="0030121F"/>
    <w:rsid w:val="00306AAD"/>
    <w:rsid w:val="00307855"/>
    <w:rsid w:val="00316B56"/>
    <w:rsid w:val="00320CF8"/>
    <w:rsid w:val="00320DCA"/>
    <w:rsid w:val="00330A51"/>
    <w:rsid w:val="0033557D"/>
    <w:rsid w:val="0033789F"/>
    <w:rsid w:val="0034126A"/>
    <w:rsid w:val="00345F8B"/>
    <w:rsid w:val="003463C2"/>
    <w:rsid w:val="00346FC2"/>
    <w:rsid w:val="00363CFD"/>
    <w:rsid w:val="00366DB7"/>
    <w:rsid w:val="00370CDD"/>
    <w:rsid w:val="00380653"/>
    <w:rsid w:val="00381598"/>
    <w:rsid w:val="00381C7F"/>
    <w:rsid w:val="00383718"/>
    <w:rsid w:val="00386361"/>
    <w:rsid w:val="00390CDD"/>
    <w:rsid w:val="003970FA"/>
    <w:rsid w:val="003A0443"/>
    <w:rsid w:val="003A0D27"/>
    <w:rsid w:val="003A116D"/>
    <w:rsid w:val="003A21D0"/>
    <w:rsid w:val="003A2EDA"/>
    <w:rsid w:val="003A2F98"/>
    <w:rsid w:val="003A6261"/>
    <w:rsid w:val="003B1444"/>
    <w:rsid w:val="003B19FB"/>
    <w:rsid w:val="003B2192"/>
    <w:rsid w:val="003B4487"/>
    <w:rsid w:val="003B7BCE"/>
    <w:rsid w:val="003C6115"/>
    <w:rsid w:val="003D2340"/>
    <w:rsid w:val="003E0912"/>
    <w:rsid w:val="003E172B"/>
    <w:rsid w:val="003E7423"/>
    <w:rsid w:val="003F1B92"/>
    <w:rsid w:val="003F1E7B"/>
    <w:rsid w:val="003F6626"/>
    <w:rsid w:val="0040069C"/>
    <w:rsid w:val="00403818"/>
    <w:rsid w:val="00407B3F"/>
    <w:rsid w:val="00410D83"/>
    <w:rsid w:val="004122F5"/>
    <w:rsid w:val="004166C3"/>
    <w:rsid w:val="00416FB7"/>
    <w:rsid w:val="00423AD6"/>
    <w:rsid w:val="004326C9"/>
    <w:rsid w:val="0043495E"/>
    <w:rsid w:val="00444D0A"/>
    <w:rsid w:val="004526A2"/>
    <w:rsid w:val="004632F3"/>
    <w:rsid w:val="00467A3C"/>
    <w:rsid w:val="004725C4"/>
    <w:rsid w:val="004828E5"/>
    <w:rsid w:val="004838AB"/>
    <w:rsid w:val="004877E2"/>
    <w:rsid w:val="00496D8C"/>
    <w:rsid w:val="004A1AEF"/>
    <w:rsid w:val="004B1B56"/>
    <w:rsid w:val="004B3B30"/>
    <w:rsid w:val="004C085E"/>
    <w:rsid w:val="004C4A7A"/>
    <w:rsid w:val="004C7FEE"/>
    <w:rsid w:val="004E2AD5"/>
    <w:rsid w:val="004E2DDC"/>
    <w:rsid w:val="004E3822"/>
    <w:rsid w:val="004E676C"/>
    <w:rsid w:val="00531CA2"/>
    <w:rsid w:val="00532F85"/>
    <w:rsid w:val="00533F0B"/>
    <w:rsid w:val="00535245"/>
    <w:rsid w:val="005439B6"/>
    <w:rsid w:val="00556033"/>
    <w:rsid w:val="00570997"/>
    <w:rsid w:val="005709EC"/>
    <w:rsid w:val="005718A0"/>
    <w:rsid w:val="00574ED5"/>
    <w:rsid w:val="00580AE7"/>
    <w:rsid w:val="00581E83"/>
    <w:rsid w:val="00583A1A"/>
    <w:rsid w:val="0058698A"/>
    <w:rsid w:val="00586E4F"/>
    <w:rsid w:val="00591FE4"/>
    <w:rsid w:val="00593B97"/>
    <w:rsid w:val="00593DBA"/>
    <w:rsid w:val="005965D6"/>
    <w:rsid w:val="005A0DC6"/>
    <w:rsid w:val="005A7565"/>
    <w:rsid w:val="005A7703"/>
    <w:rsid w:val="005B3912"/>
    <w:rsid w:val="005C044D"/>
    <w:rsid w:val="005D00C1"/>
    <w:rsid w:val="005D6406"/>
    <w:rsid w:val="005F092F"/>
    <w:rsid w:val="005F2F06"/>
    <w:rsid w:val="005F5C61"/>
    <w:rsid w:val="00600F27"/>
    <w:rsid w:val="00605767"/>
    <w:rsid w:val="00611EE6"/>
    <w:rsid w:val="0061240F"/>
    <w:rsid w:val="00615CAB"/>
    <w:rsid w:val="006222F8"/>
    <w:rsid w:val="006307EA"/>
    <w:rsid w:val="006342E7"/>
    <w:rsid w:val="00634F46"/>
    <w:rsid w:val="00635AE1"/>
    <w:rsid w:val="0064005C"/>
    <w:rsid w:val="00644F9A"/>
    <w:rsid w:val="00655B71"/>
    <w:rsid w:val="00657425"/>
    <w:rsid w:val="006575AF"/>
    <w:rsid w:val="00660E3A"/>
    <w:rsid w:val="00663B3A"/>
    <w:rsid w:val="0067370F"/>
    <w:rsid w:val="0067467A"/>
    <w:rsid w:val="0068627A"/>
    <w:rsid w:val="006A435D"/>
    <w:rsid w:val="006A498B"/>
    <w:rsid w:val="006A652F"/>
    <w:rsid w:val="006B1F31"/>
    <w:rsid w:val="006B4E0F"/>
    <w:rsid w:val="006B50EB"/>
    <w:rsid w:val="006D1E30"/>
    <w:rsid w:val="006D230D"/>
    <w:rsid w:val="006D3E0F"/>
    <w:rsid w:val="006D69F8"/>
    <w:rsid w:val="006E0F5F"/>
    <w:rsid w:val="006F6472"/>
    <w:rsid w:val="00707650"/>
    <w:rsid w:val="00710766"/>
    <w:rsid w:val="00713C50"/>
    <w:rsid w:val="007206A2"/>
    <w:rsid w:val="00722923"/>
    <w:rsid w:val="0073780C"/>
    <w:rsid w:val="00743C1C"/>
    <w:rsid w:val="007567C1"/>
    <w:rsid w:val="0075683A"/>
    <w:rsid w:val="00771D0C"/>
    <w:rsid w:val="00775F6D"/>
    <w:rsid w:val="00783473"/>
    <w:rsid w:val="00785BF5"/>
    <w:rsid w:val="00791C97"/>
    <w:rsid w:val="007A1DDE"/>
    <w:rsid w:val="007A3850"/>
    <w:rsid w:val="007A3D34"/>
    <w:rsid w:val="007B0C91"/>
    <w:rsid w:val="007B2E37"/>
    <w:rsid w:val="007B4548"/>
    <w:rsid w:val="007C413B"/>
    <w:rsid w:val="007C44B6"/>
    <w:rsid w:val="007C56F7"/>
    <w:rsid w:val="007C734D"/>
    <w:rsid w:val="007D3ABC"/>
    <w:rsid w:val="007E5A08"/>
    <w:rsid w:val="007E76DB"/>
    <w:rsid w:val="007F5430"/>
    <w:rsid w:val="00814728"/>
    <w:rsid w:val="008402FF"/>
    <w:rsid w:val="00841313"/>
    <w:rsid w:val="00841CAF"/>
    <w:rsid w:val="00842AC3"/>
    <w:rsid w:val="008434F7"/>
    <w:rsid w:val="00845649"/>
    <w:rsid w:val="008524B4"/>
    <w:rsid w:val="00854487"/>
    <w:rsid w:val="008571D9"/>
    <w:rsid w:val="00866870"/>
    <w:rsid w:val="00873ED0"/>
    <w:rsid w:val="00895777"/>
    <w:rsid w:val="008A1F74"/>
    <w:rsid w:val="008A3F21"/>
    <w:rsid w:val="008A57C6"/>
    <w:rsid w:val="008A60B6"/>
    <w:rsid w:val="008A6F4C"/>
    <w:rsid w:val="008B6FAE"/>
    <w:rsid w:val="008C24C2"/>
    <w:rsid w:val="008C7B3D"/>
    <w:rsid w:val="008D3F3F"/>
    <w:rsid w:val="008D41CD"/>
    <w:rsid w:val="008D5845"/>
    <w:rsid w:val="008E379C"/>
    <w:rsid w:val="008F0068"/>
    <w:rsid w:val="00911694"/>
    <w:rsid w:val="009134F5"/>
    <w:rsid w:val="009232D0"/>
    <w:rsid w:val="00925DD3"/>
    <w:rsid w:val="00932E6A"/>
    <w:rsid w:val="00935494"/>
    <w:rsid w:val="00940CB1"/>
    <w:rsid w:val="00940F57"/>
    <w:rsid w:val="00942385"/>
    <w:rsid w:val="009541F5"/>
    <w:rsid w:val="009549B8"/>
    <w:rsid w:val="009572F6"/>
    <w:rsid w:val="00962D7D"/>
    <w:rsid w:val="00971AD3"/>
    <w:rsid w:val="00973E9E"/>
    <w:rsid w:val="0098550F"/>
    <w:rsid w:val="009917E7"/>
    <w:rsid w:val="009A08A4"/>
    <w:rsid w:val="009B19C4"/>
    <w:rsid w:val="009B4651"/>
    <w:rsid w:val="009B5FC8"/>
    <w:rsid w:val="009B644A"/>
    <w:rsid w:val="009B654F"/>
    <w:rsid w:val="009B6754"/>
    <w:rsid w:val="009C3B62"/>
    <w:rsid w:val="009C6AA9"/>
    <w:rsid w:val="009D4C5B"/>
    <w:rsid w:val="009D5958"/>
    <w:rsid w:val="009E44A0"/>
    <w:rsid w:val="009F4410"/>
    <w:rsid w:val="00A01C55"/>
    <w:rsid w:val="00A03FEC"/>
    <w:rsid w:val="00A04473"/>
    <w:rsid w:val="00A10FF7"/>
    <w:rsid w:val="00A23D2E"/>
    <w:rsid w:val="00A33C4E"/>
    <w:rsid w:val="00A3765A"/>
    <w:rsid w:val="00A41C7E"/>
    <w:rsid w:val="00A44EE3"/>
    <w:rsid w:val="00A472E6"/>
    <w:rsid w:val="00A47DA0"/>
    <w:rsid w:val="00A53FBD"/>
    <w:rsid w:val="00A60CDA"/>
    <w:rsid w:val="00A61A3D"/>
    <w:rsid w:val="00A62E2A"/>
    <w:rsid w:val="00A62F56"/>
    <w:rsid w:val="00A63875"/>
    <w:rsid w:val="00A74066"/>
    <w:rsid w:val="00A77208"/>
    <w:rsid w:val="00A837AB"/>
    <w:rsid w:val="00A90527"/>
    <w:rsid w:val="00A93D93"/>
    <w:rsid w:val="00A95F01"/>
    <w:rsid w:val="00AA0CA0"/>
    <w:rsid w:val="00AA1202"/>
    <w:rsid w:val="00AA4199"/>
    <w:rsid w:val="00AB2D97"/>
    <w:rsid w:val="00AB30B1"/>
    <w:rsid w:val="00AD0F13"/>
    <w:rsid w:val="00AD2538"/>
    <w:rsid w:val="00AD6814"/>
    <w:rsid w:val="00AF65D2"/>
    <w:rsid w:val="00AF7109"/>
    <w:rsid w:val="00B05475"/>
    <w:rsid w:val="00B05A40"/>
    <w:rsid w:val="00B07FFE"/>
    <w:rsid w:val="00B10F35"/>
    <w:rsid w:val="00B15981"/>
    <w:rsid w:val="00B402A3"/>
    <w:rsid w:val="00B45D64"/>
    <w:rsid w:val="00B503FD"/>
    <w:rsid w:val="00B55B90"/>
    <w:rsid w:val="00B57066"/>
    <w:rsid w:val="00B62AFD"/>
    <w:rsid w:val="00B676B8"/>
    <w:rsid w:val="00B67F1C"/>
    <w:rsid w:val="00B703F2"/>
    <w:rsid w:val="00B7237E"/>
    <w:rsid w:val="00B72F8C"/>
    <w:rsid w:val="00B7414C"/>
    <w:rsid w:val="00B77C69"/>
    <w:rsid w:val="00B80DA6"/>
    <w:rsid w:val="00B814C4"/>
    <w:rsid w:val="00B8190D"/>
    <w:rsid w:val="00B8192E"/>
    <w:rsid w:val="00B8247A"/>
    <w:rsid w:val="00B92BFF"/>
    <w:rsid w:val="00B92FFA"/>
    <w:rsid w:val="00BA02DD"/>
    <w:rsid w:val="00BA03D1"/>
    <w:rsid w:val="00BA0F5A"/>
    <w:rsid w:val="00BA293C"/>
    <w:rsid w:val="00BA4A75"/>
    <w:rsid w:val="00BA5A39"/>
    <w:rsid w:val="00BB5918"/>
    <w:rsid w:val="00BB6070"/>
    <w:rsid w:val="00BC4A27"/>
    <w:rsid w:val="00BC608F"/>
    <w:rsid w:val="00BC7DFE"/>
    <w:rsid w:val="00BD1F52"/>
    <w:rsid w:val="00BE75A7"/>
    <w:rsid w:val="00BF0740"/>
    <w:rsid w:val="00BF2BDF"/>
    <w:rsid w:val="00BF7F15"/>
    <w:rsid w:val="00C00992"/>
    <w:rsid w:val="00C022A2"/>
    <w:rsid w:val="00C10152"/>
    <w:rsid w:val="00C12DCD"/>
    <w:rsid w:val="00C220FD"/>
    <w:rsid w:val="00C24ED6"/>
    <w:rsid w:val="00C306A5"/>
    <w:rsid w:val="00C33D13"/>
    <w:rsid w:val="00C35232"/>
    <w:rsid w:val="00C36978"/>
    <w:rsid w:val="00C40174"/>
    <w:rsid w:val="00C44C32"/>
    <w:rsid w:val="00C503E6"/>
    <w:rsid w:val="00C505FC"/>
    <w:rsid w:val="00C5313C"/>
    <w:rsid w:val="00C55B0B"/>
    <w:rsid w:val="00C55D0B"/>
    <w:rsid w:val="00C5719E"/>
    <w:rsid w:val="00C626BE"/>
    <w:rsid w:val="00C64361"/>
    <w:rsid w:val="00C70C0B"/>
    <w:rsid w:val="00C7118F"/>
    <w:rsid w:val="00C7161D"/>
    <w:rsid w:val="00C74B30"/>
    <w:rsid w:val="00C77C54"/>
    <w:rsid w:val="00C82DFB"/>
    <w:rsid w:val="00C85284"/>
    <w:rsid w:val="00C918A0"/>
    <w:rsid w:val="00C95EB6"/>
    <w:rsid w:val="00CA7605"/>
    <w:rsid w:val="00CB1046"/>
    <w:rsid w:val="00CB10ED"/>
    <w:rsid w:val="00CB6829"/>
    <w:rsid w:val="00CC720E"/>
    <w:rsid w:val="00CD63CF"/>
    <w:rsid w:val="00CE11D3"/>
    <w:rsid w:val="00CE6B42"/>
    <w:rsid w:val="00CE7050"/>
    <w:rsid w:val="00D00698"/>
    <w:rsid w:val="00D05EC7"/>
    <w:rsid w:val="00D15898"/>
    <w:rsid w:val="00D255F1"/>
    <w:rsid w:val="00D309EA"/>
    <w:rsid w:val="00D369B0"/>
    <w:rsid w:val="00D40BDA"/>
    <w:rsid w:val="00D50BFB"/>
    <w:rsid w:val="00D56A18"/>
    <w:rsid w:val="00D6664C"/>
    <w:rsid w:val="00D75540"/>
    <w:rsid w:val="00D83A1D"/>
    <w:rsid w:val="00D95C8F"/>
    <w:rsid w:val="00D965EB"/>
    <w:rsid w:val="00D96CEB"/>
    <w:rsid w:val="00DA0256"/>
    <w:rsid w:val="00DA1702"/>
    <w:rsid w:val="00DA6245"/>
    <w:rsid w:val="00DB74C1"/>
    <w:rsid w:val="00DC2E06"/>
    <w:rsid w:val="00DC7E22"/>
    <w:rsid w:val="00DC7E34"/>
    <w:rsid w:val="00DD5D6E"/>
    <w:rsid w:val="00DE2057"/>
    <w:rsid w:val="00DF0EB6"/>
    <w:rsid w:val="00DF6430"/>
    <w:rsid w:val="00E06D83"/>
    <w:rsid w:val="00E105CB"/>
    <w:rsid w:val="00E140A2"/>
    <w:rsid w:val="00E1598A"/>
    <w:rsid w:val="00E23361"/>
    <w:rsid w:val="00E26FB3"/>
    <w:rsid w:val="00E32EC6"/>
    <w:rsid w:val="00E34748"/>
    <w:rsid w:val="00E44059"/>
    <w:rsid w:val="00E46BD9"/>
    <w:rsid w:val="00E566CF"/>
    <w:rsid w:val="00E57C7E"/>
    <w:rsid w:val="00E70A6A"/>
    <w:rsid w:val="00E70CD4"/>
    <w:rsid w:val="00E72CE2"/>
    <w:rsid w:val="00E74BC9"/>
    <w:rsid w:val="00E85944"/>
    <w:rsid w:val="00E90499"/>
    <w:rsid w:val="00E969E4"/>
    <w:rsid w:val="00E9700F"/>
    <w:rsid w:val="00EA2C19"/>
    <w:rsid w:val="00EA2F62"/>
    <w:rsid w:val="00EB2A2B"/>
    <w:rsid w:val="00EB2A92"/>
    <w:rsid w:val="00EB302C"/>
    <w:rsid w:val="00EB3A50"/>
    <w:rsid w:val="00EC3DFF"/>
    <w:rsid w:val="00EF582B"/>
    <w:rsid w:val="00F01DBD"/>
    <w:rsid w:val="00F03ADC"/>
    <w:rsid w:val="00F050F3"/>
    <w:rsid w:val="00F06020"/>
    <w:rsid w:val="00F07345"/>
    <w:rsid w:val="00F21671"/>
    <w:rsid w:val="00F26942"/>
    <w:rsid w:val="00F325E7"/>
    <w:rsid w:val="00F362E3"/>
    <w:rsid w:val="00F376E5"/>
    <w:rsid w:val="00F41E0C"/>
    <w:rsid w:val="00F54C46"/>
    <w:rsid w:val="00F61891"/>
    <w:rsid w:val="00F71A97"/>
    <w:rsid w:val="00F80170"/>
    <w:rsid w:val="00F814BD"/>
    <w:rsid w:val="00F86C82"/>
    <w:rsid w:val="00F90A5C"/>
    <w:rsid w:val="00F91B04"/>
    <w:rsid w:val="00F9456D"/>
    <w:rsid w:val="00F96437"/>
    <w:rsid w:val="00F9715D"/>
    <w:rsid w:val="00FA604A"/>
    <w:rsid w:val="00FB09E3"/>
    <w:rsid w:val="00FB3B9A"/>
    <w:rsid w:val="00FB591F"/>
    <w:rsid w:val="00FC2748"/>
    <w:rsid w:val="00FC7B79"/>
    <w:rsid w:val="00FD1071"/>
    <w:rsid w:val="00FD603E"/>
    <w:rsid w:val="00FD6B3B"/>
    <w:rsid w:val="00FE0E52"/>
    <w:rsid w:val="00FE1DEC"/>
    <w:rsid w:val="00FE5369"/>
    <w:rsid w:val="00FF6DDA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D9E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64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"/>
    <w:qFormat/>
    <w:rsid w:val="0084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Kshitijkulal095@gmail.com" TargetMode="External"/><Relationship Id="rId18" Type="http://schemas.openxmlformats.org/officeDocument/2006/relationships/hyperlink" Target="https://www.hackerrank.com/kshitijkulal095?hr_r=1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mailto:Kshitijkulal095@gmail.com" TargetMode="External"/><Relationship Id="rId17" Type="http://schemas.openxmlformats.org/officeDocument/2006/relationships/hyperlink" Target="https://www.linkedin.com/in/kshitij-kulal-485704242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dahlakdanielsolomon@shooliniuniversity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shitij-kulal-485704242/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mailto:puneet785@gmail.com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kshitij-kulal-485704242/" TargetMode="External"/><Relationship Id="rId19" Type="http://schemas.openxmlformats.org/officeDocument/2006/relationships/hyperlink" Target="mailto:kshitijshankarkulal@shooliniUniversit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ankaj.vaidya@shooliniuniversity.com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hitij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64BF2B93B3410EB90DF174625D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344A-D983-4766-9D2F-6206EF152F14}"/>
      </w:docPartPr>
      <w:docPartBody>
        <w:p w:rsidR="000C2BFF" w:rsidRDefault="00000000">
          <w:pPr>
            <w:pStyle w:val="AF64BF2B93B3410EB90DF174625D54EA"/>
          </w:pPr>
          <w:r>
            <w:t>Objective</w:t>
          </w:r>
        </w:p>
      </w:docPartBody>
    </w:docPart>
    <w:docPart>
      <w:docPartPr>
        <w:name w:val="7206663416C54F8A85CF8D139C2DE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69E34-4FB9-47E5-B156-4D4C22A6EA54}"/>
      </w:docPartPr>
      <w:docPartBody>
        <w:p w:rsidR="000C2BFF" w:rsidRDefault="00000000">
          <w:pPr>
            <w:pStyle w:val="7206663416C54F8A85CF8D139C2DEDD8"/>
          </w:pPr>
          <w:r w:rsidRPr="00CB1046">
            <w:t>Education</w:t>
          </w:r>
        </w:p>
      </w:docPartBody>
    </w:docPart>
    <w:docPart>
      <w:docPartPr>
        <w:name w:val="5497B386659F4C78BD9EA955723D5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5A415-A8BC-430B-BE54-BA4F3B8BCB8C}"/>
      </w:docPartPr>
      <w:docPartBody>
        <w:p w:rsidR="000C2BFF" w:rsidRDefault="00000000">
          <w:pPr>
            <w:pStyle w:val="5497B386659F4C78BD9EA955723D5C8C"/>
          </w:pPr>
          <w:r w:rsidRPr="003B19FB">
            <w:t>Community service</w:t>
          </w:r>
        </w:p>
      </w:docPartBody>
    </w:docPart>
    <w:docPart>
      <w:docPartPr>
        <w:name w:val="4D04C5D5668E494F95EDFC418B8C9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3FF19-8A79-4F79-AF49-E799F5BA44B0}"/>
      </w:docPartPr>
      <w:docPartBody>
        <w:p w:rsidR="000C2BFF" w:rsidRDefault="00000000">
          <w:pPr>
            <w:pStyle w:val="4D04C5D5668E494F95EDFC418B8C9254"/>
          </w:pPr>
          <w:r w:rsidRPr="003B19FB">
            <w:t>Organization</w:t>
          </w:r>
        </w:p>
      </w:docPartBody>
    </w:docPart>
    <w:docPart>
      <w:docPartPr>
        <w:name w:val="B9089BBD5925431DADED47DAC44FC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D515-9764-495E-898E-D2C30C53469E}"/>
      </w:docPartPr>
      <w:docPartBody>
        <w:p w:rsidR="000C2BFF" w:rsidRDefault="00000000">
          <w:pPr>
            <w:pStyle w:val="B9089BBD5925431DADED47DAC44FC146"/>
          </w:pPr>
          <w:r>
            <w:t>Computer skills</w:t>
          </w:r>
        </w:p>
      </w:docPartBody>
    </w:docPart>
    <w:docPart>
      <w:docPartPr>
        <w:name w:val="6CC7939A103B4E6B8639F6D4F6FB7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9B5DC-20C9-4F7D-A0B5-6437A2FCE2A4}"/>
      </w:docPartPr>
      <w:docPartBody>
        <w:p w:rsidR="000C2BFF" w:rsidRDefault="00000000">
          <w:pPr>
            <w:pStyle w:val="6CC7939A103B4E6B8639F6D4F6FB705A"/>
          </w:pPr>
          <w:r w:rsidRPr="003B19FB">
            <w:t>Programming</w:t>
          </w:r>
        </w:p>
      </w:docPartBody>
    </w:docPart>
    <w:docPart>
      <w:docPartPr>
        <w:name w:val="D6D19EB2400147A79EEAB39DA9083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CA52-18A7-4E13-8431-26F6B2EE6393}"/>
      </w:docPartPr>
      <w:docPartBody>
        <w:p w:rsidR="000C2BFF" w:rsidRDefault="00000000">
          <w:pPr>
            <w:pStyle w:val="D6D19EB2400147A79EEAB39DA9083F75"/>
          </w:pPr>
          <w:r>
            <w:t>References</w:t>
          </w:r>
        </w:p>
      </w:docPartBody>
    </w:docPart>
    <w:docPart>
      <w:docPartPr>
        <w:name w:val="28093DC645DE47BEB208F53E3F5BA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701F7-E816-419B-8A4B-3B5641381E8F}"/>
      </w:docPartPr>
      <w:docPartBody>
        <w:p w:rsidR="000C2BFF" w:rsidRDefault="00E156FE" w:rsidP="00E156FE">
          <w:pPr>
            <w:pStyle w:val="28093DC645DE47BEB208F53E3F5BAD7A"/>
          </w:pPr>
          <w:r w:rsidRPr="003A116D">
            <w:rPr>
              <w:rStyle w:val="Bold"/>
            </w:rPr>
            <w:t>Position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FE"/>
    <w:rsid w:val="000C2BFF"/>
    <w:rsid w:val="002C6086"/>
    <w:rsid w:val="004913AF"/>
    <w:rsid w:val="007C7780"/>
    <w:rsid w:val="00956200"/>
    <w:rsid w:val="00A16333"/>
    <w:rsid w:val="00E156FE"/>
    <w:rsid w:val="00E3197F"/>
    <w:rsid w:val="00E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4BF2B93B3410EB90DF174625D54EA">
    <w:name w:val="AF64BF2B93B3410EB90DF174625D54EA"/>
  </w:style>
  <w:style w:type="paragraph" w:customStyle="1" w:styleId="7206663416C54F8A85CF8D139C2DEDD8">
    <w:name w:val="7206663416C54F8A85CF8D139C2DEDD8"/>
  </w:style>
  <w:style w:type="character" w:customStyle="1" w:styleId="Bold">
    <w:name w:val="Bold"/>
    <w:basedOn w:val="DefaultParagraphFont"/>
    <w:uiPriority w:val="9"/>
    <w:qFormat/>
    <w:rsid w:val="00E156FE"/>
    <w:rPr>
      <w:rFonts w:asciiTheme="minorHAnsi" w:hAnsiTheme="minorHAnsi"/>
      <w:b/>
    </w:rPr>
  </w:style>
  <w:style w:type="character" w:styleId="PlaceholderText">
    <w:name w:val="Placeholder Text"/>
    <w:basedOn w:val="DefaultParagraphFont"/>
    <w:uiPriority w:val="99"/>
    <w:semiHidden/>
    <w:rsid w:val="00E156FE"/>
    <w:rPr>
      <w:color w:val="808080"/>
    </w:rPr>
  </w:style>
  <w:style w:type="paragraph" w:customStyle="1" w:styleId="5497B386659F4C78BD9EA955723D5C8C">
    <w:name w:val="5497B386659F4C78BD9EA955723D5C8C"/>
  </w:style>
  <w:style w:type="paragraph" w:customStyle="1" w:styleId="4D04C5D5668E494F95EDFC418B8C9254">
    <w:name w:val="4D04C5D5668E494F95EDFC418B8C9254"/>
  </w:style>
  <w:style w:type="paragraph" w:customStyle="1" w:styleId="B9089BBD5925431DADED47DAC44FC146">
    <w:name w:val="B9089BBD5925431DADED47DAC44FC146"/>
  </w:style>
  <w:style w:type="paragraph" w:customStyle="1" w:styleId="6CC7939A103B4E6B8639F6D4F6FB705A">
    <w:name w:val="6CC7939A103B4E6B8639F6D4F6FB705A"/>
  </w:style>
  <w:style w:type="paragraph" w:customStyle="1" w:styleId="D6D19EB2400147A79EEAB39DA9083F75">
    <w:name w:val="D6D19EB2400147A79EEAB39DA9083F75"/>
  </w:style>
  <w:style w:type="paragraph" w:customStyle="1" w:styleId="28093DC645DE47BEB208F53E3F5BAD7A">
    <w:name w:val="28093DC645DE47BEB208F53E3F5BAD7A"/>
    <w:rsid w:val="00E15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2024-04-17T18:04:00Z</dcterms:created>
  <dcterms:modified xsi:type="dcterms:W3CDTF">2024-04-17T18:20:00Z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